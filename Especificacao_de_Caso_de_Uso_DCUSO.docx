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23F6" w14:textId="77777777" w:rsidR="0023173D" w:rsidRPr="005E56AD" w:rsidRDefault="0023173D" w:rsidP="0023173D">
      <w:pPr>
        <w:pStyle w:val="Ttulo"/>
        <w:jc w:val="right"/>
      </w:pPr>
      <w:proofErr w:type="spellStart"/>
      <w:r>
        <w:t>Soluçã</w:t>
      </w:r>
      <w:r w:rsidRPr="005E56AD">
        <w:t>o</w:t>
      </w:r>
      <w:proofErr w:type="spellEnd"/>
      <w:r w:rsidRPr="005E56AD">
        <w:t xml:space="preserve"> para </w:t>
      </w:r>
      <w:proofErr w:type="spellStart"/>
      <w:r w:rsidRPr="005E56AD">
        <w:t>venda</w:t>
      </w:r>
      <w:proofErr w:type="spellEnd"/>
      <w:r w:rsidRPr="005E56AD">
        <w:t xml:space="preserve"> de Bolos via </w:t>
      </w:r>
      <w:proofErr w:type="spellStart"/>
      <w:r w:rsidRPr="005E56AD">
        <w:t>aplicativo</w:t>
      </w:r>
      <w:proofErr w:type="spellEnd"/>
      <w:r w:rsidRPr="005E56AD">
        <w:t xml:space="preserve"> de </w:t>
      </w:r>
      <w:proofErr w:type="spellStart"/>
      <w:r w:rsidRPr="005E56AD">
        <w:t>celular</w:t>
      </w:r>
      <w:proofErr w:type="spellEnd"/>
    </w:p>
    <w:p w14:paraId="39505D54" w14:textId="704F5A28" w:rsidR="00000000" w:rsidRPr="005E56AD" w:rsidRDefault="00731DD4">
      <w:pPr>
        <w:pStyle w:val="Ttulo"/>
        <w:jc w:val="right"/>
      </w:pPr>
      <w:r w:rsidRPr="005E56AD">
        <w:fldChar w:fldCharType="begin"/>
      </w:r>
      <w:r w:rsidRPr="005E56AD">
        <w:instrText xml:space="preserve">TITLE  \* MERGEFORMAT </w:instrText>
      </w:r>
      <w:r w:rsidRPr="005E56AD">
        <w:fldChar w:fldCharType="separate"/>
      </w:r>
      <w:proofErr w:type="spellStart"/>
      <w:r w:rsidR="0023173D" w:rsidRPr="005E56AD">
        <w:t>Especificação</w:t>
      </w:r>
      <w:proofErr w:type="spellEnd"/>
      <w:r w:rsidR="0023173D" w:rsidRPr="005E56AD">
        <w:t xml:space="preserve"> de Caso de </w:t>
      </w:r>
      <w:proofErr w:type="spellStart"/>
      <w:r w:rsidR="0023173D" w:rsidRPr="005E56AD">
        <w:t>Uso</w:t>
      </w:r>
      <w:proofErr w:type="spellEnd"/>
      <w:r w:rsidR="0023173D" w:rsidRPr="005E56AD">
        <w:t xml:space="preserve">: </w:t>
      </w:r>
      <w:r w:rsidR="00210F02" w:rsidRPr="005E56AD">
        <w:t>DCUSO</w:t>
      </w:r>
      <w:r w:rsidR="0023173D" w:rsidRPr="005E56AD">
        <w:t xml:space="preserve"> </w:t>
      </w:r>
      <w:r w:rsidRPr="005E56AD">
        <w:fldChar w:fldCharType="end"/>
      </w:r>
    </w:p>
    <w:p w14:paraId="5B192B7E" w14:textId="77777777" w:rsidR="00000000" w:rsidRPr="005E56AD" w:rsidRDefault="00731DD4">
      <w:pPr>
        <w:pStyle w:val="Ttulo"/>
        <w:jc w:val="right"/>
      </w:pPr>
    </w:p>
    <w:p w14:paraId="6FA661A7" w14:textId="77777777" w:rsidR="00000000" w:rsidRPr="005E56AD" w:rsidRDefault="00731DD4">
      <w:pPr>
        <w:pStyle w:val="Ttulo"/>
        <w:jc w:val="right"/>
        <w:rPr>
          <w:sz w:val="28"/>
          <w:szCs w:val="28"/>
        </w:rPr>
      </w:pPr>
      <w:r w:rsidRPr="005E56AD">
        <w:rPr>
          <w:sz w:val="28"/>
          <w:szCs w:val="28"/>
          <w:lang w:val="pt-BR"/>
        </w:rPr>
        <w:t>Versão &lt;1.0&gt;</w:t>
      </w:r>
    </w:p>
    <w:p w14:paraId="5CFD3E8D" w14:textId="77777777" w:rsidR="00000000" w:rsidRPr="005E56AD" w:rsidRDefault="00731DD4"/>
    <w:p w14:paraId="7EC888B5" w14:textId="77777777" w:rsidR="00000000" w:rsidRPr="005E56AD" w:rsidRDefault="00731DD4">
      <w:pPr>
        <w:rPr>
          <w:lang w:val="fr-FR"/>
        </w:rPr>
      </w:pPr>
    </w:p>
    <w:p w14:paraId="6E31754C" w14:textId="77777777" w:rsidR="00000000" w:rsidRPr="005E56AD" w:rsidRDefault="00731DD4">
      <w:pPr>
        <w:pStyle w:val="Corpodetexto"/>
        <w:rPr>
          <w:lang w:val="fr-FR"/>
        </w:rPr>
      </w:pPr>
    </w:p>
    <w:p w14:paraId="7A6DD406" w14:textId="77777777" w:rsidR="00000000" w:rsidRPr="005E56AD" w:rsidRDefault="00731DD4">
      <w:pPr>
        <w:pStyle w:val="Corpodetexto"/>
        <w:rPr>
          <w:lang w:val="fr-FR"/>
        </w:rPr>
      </w:pPr>
    </w:p>
    <w:p w14:paraId="626BEE47" w14:textId="77777777" w:rsidR="00000000" w:rsidRPr="005E56AD" w:rsidRDefault="00731DD4">
      <w:pPr>
        <w:rPr>
          <w:lang w:val="fr-FR"/>
        </w:rPr>
        <w:sectPr w:rsidR="00000000" w:rsidRPr="005E56AD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67553BC" w14:textId="77777777" w:rsidR="005E56AD" w:rsidRPr="005E56AD" w:rsidRDefault="005E56AD" w:rsidP="005E56AD">
      <w:pPr>
        <w:pStyle w:val="Ttulo"/>
      </w:pPr>
      <w:proofErr w:type="spellStart"/>
      <w:r w:rsidRPr="005E56AD">
        <w:lastRenderedPageBreak/>
        <w:t>Histórico</w:t>
      </w:r>
      <w:proofErr w:type="spellEnd"/>
      <w:r w:rsidRPr="005E56AD">
        <w:t xml:space="preserve"> da </w:t>
      </w:r>
      <w:proofErr w:type="spellStart"/>
      <w:r w:rsidRPr="005E56AD"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5E56AD" w:rsidRPr="005E56AD" w14:paraId="0286D563" w14:textId="77777777" w:rsidTr="006F6F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E1A4D6E" w14:textId="77777777" w:rsidR="005E56AD" w:rsidRPr="005E56AD" w:rsidRDefault="005E56AD" w:rsidP="006F6FC6">
            <w:pPr>
              <w:pStyle w:val="Tabletext"/>
              <w:jc w:val="center"/>
              <w:rPr>
                <w:b/>
                <w:bCs/>
                <w:snapToGrid/>
                <w:lang w:eastAsia="zh-CN" w:bidi="hi-IN"/>
              </w:rPr>
            </w:pPr>
            <w:r w:rsidRPr="005E56AD">
              <w:rPr>
                <w:b/>
                <w:bCs/>
                <w:lang w:bidi="hi-IN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21951A6" w14:textId="77777777" w:rsidR="005E56AD" w:rsidRPr="005E56AD" w:rsidRDefault="005E56AD" w:rsidP="006F6FC6">
            <w:pPr>
              <w:pStyle w:val="Tabletext"/>
              <w:jc w:val="center"/>
              <w:rPr>
                <w:b/>
                <w:bCs/>
                <w:lang w:bidi="hi-IN"/>
              </w:rPr>
            </w:pPr>
            <w:proofErr w:type="spellStart"/>
            <w:r w:rsidRPr="005E56AD">
              <w:rPr>
                <w:b/>
                <w:bCs/>
                <w:lang w:bidi="hi-IN"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05E1B3A" w14:textId="77777777" w:rsidR="005E56AD" w:rsidRPr="005E56AD" w:rsidRDefault="005E56AD" w:rsidP="006F6FC6">
            <w:pPr>
              <w:pStyle w:val="Tabletext"/>
              <w:jc w:val="center"/>
              <w:rPr>
                <w:b/>
                <w:bCs/>
                <w:lang w:bidi="hi-IN"/>
              </w:rPr>
            </w:pPr>
            <w:proofErr w:type="spellStart"/>
            <w:r w:rsidRPr="005E56AD">
              <w:rPr>
                <w:b/>
                <w:bCs/>
                <w:lang w:bidi="hi-IN"/>
              </w:rPr>
              <w:t>Descrição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77CAD" w14:textId="77777777" w:rsidR="005E56AD" w:rsidRPr="005E56AD" w:rsidRDefault="005E56AD" w:rsidP="006F6FC6">
            <w:pPr>
              <w:pStyle w:val="Tabletext"/>
              <w:jc w:val="center"/>
              <w:rPr>
                <w:b/>
                <w:bCs/>
                <w:lang w:bidi="hi-IN"/>
              </w:rPr>
            </w:pPr>
            <w:r w:rsidRPr="005E56AD">
              <w:rPr>
                <w:b/>
                <w:bCs/>
                <w:lang w:bidi="hi-IN"/>
              </w:rPr>
              <w:t>Autor</w:t>
            </w:r>
          </w:p>
        </w:tc>
      </w:tr>
      <w:tr w:rsidR="005E56AD" w:rsidRPr="005E56AD" w14:paraId="7991A5B0" w14:textId="77777777" w:rsidTr="006F6F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9B4F6F5" w14:textId="77777777" w:rsidR="005E56AD" w:rsidRPr="005E56AD" w:rsidRDefault="005E56AD" w:rsidP="006F6FC6">
            <w:pPr>
              <w:pStyle w:val="Tabletext"/>
              <w:rPr>
                <w:lang w:bidi="hi-IN"/>
              </w:rPr>
            </w:pPr>
            <w:r w:rsidRPr="005E56AD">
              <w:rPr>
                <w:lang w:bidi="hi-IN"/>
              </w:rPr>
              <w:t>31/</w:t>
            </w:r>
            <w:proofErr w:type="spellStart"/>
            <w:r w:rsidRPr="005E56AD">
              <w:rPr>
                <w:lang w:bidi="hi-IN"/>
              </w:rPr>
              <w:t>jun</w:t>
            </w:r>
            <w:proofErr w:type="spellEnd"/>
            <w:r w:rsidRPr="005E56AD">
              <w:rPr>
                <w:lang w:bidi="hi-IN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E72CD20" w14:textId="77777777" w:rsidR="005E56AD" w:rsidRPr="005E56AD" w:rsidRDefault="005E56AD" w:rsidP="006F6FC6">
            <w:pPr>
              <w:pStyle w:val="Tabletext"/>
              <w:rPr>
                <w:lang w:bidi="hi-IN"/>
              </w:rPr>
            </w:pPr>
            <w:r w:rsidRPr="005E56AD">
              <w:rPr>
                <w:lang w:bidi="hi-I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5343755" w14:textId="77777777" w:rsidR="005E56AD" w:rsidRPr="005E56AD" w:rsidRDefault="005E56AD" w:rsidP="006F6FC6">
            <w:pPr>
              <w:pStyle w:val="Tabletext"/>
              <w:rPr>
                <w:lang w:bidi="hi-IN"/>
              </w:rPr>
            </w:pPr>
            <w:proofErr w:type="spellStart"/>
            <w:r w:rsidRPr="005E56AD">
              <w:rPr>
                <w:lang w:bidi="hi-IN"/>
              </w:rPr>
              <w:t>Elaboração</w:t>
            </w:r>
            <w:proofErr w:type="spellEnd"/>
            <w:r w:rsidRPr="005E56AD">
              <w:rPr>
                <w:lang w:bidi="hi-IN"/>
              </w:rPr>
              <w:t xml:space="preserve"> do </w:t>
            </w:r>
            <w:proofErr w:type="spellStart"/>
            <w:r w:rsidRPr="005E56AD">
              <w:rPr>
                <w:lang w:bidi="hi-IN"/>
              </w:rPr>
              <w:t>documento</w:t>
            </w:r>
            <w:proofErr w:type="spellEnd"/>
            <w:r w:rsidRPr="005E56AD">
              <w:rPr>
                <w:lang w:bidi="hi-IN"/>
              </w:rPr>
              <w:t xml:space="preserve"> </w:t>
            </w:r>
            <w:proofErr w:type="spellStart"/>
            <w:r w:rsidRPr="005E56AD">
              <w:rPr>
                <w:lang w:bidi="hi-IN"/>
              </w:rPr>
              <w:t>inicial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B8608" w14:textId="77777777" w:rsidR="005E56AD" w:rsidRPr="005E56AD" w:rsidRDefault="005E56AD" w:rsidP="006F6FC6">
            <w:pPr>
              <w:pStyle w:val="Tabletext"/>
              <w:rPr>
                <w:lang w:bidi="hi-IN"/>
              </w:rPr>
            </w:pPr>
            <w:proofErr w:type="spellStart"/>
            <w:r w:rsidRPr="005E56AD">
              <w:rPr>
                <w:lang w:bidi="hi-IN"/>
              </w:rPr>
              <w:t>Equipe</w:t>
            </w:r>
            <w:proofErr w:type="spellEnd"/>
          </w:p>
        </w:tc>
      </w:tr>
      <w:tr w:rsidR="005E56AD" w:rsidRPr="005E56AD" w14:paraId="6648FB52" w14:textId="77777777" w:rsidTr="006F6F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38E4766" w14:textId="77777777" w:rsidR="005E56AD" w:rsidRPr="005E56AD" w:rsidRDefault="005E56AD" w:rsidP="006F6FC6">
            <w:pPr>
              <w:pStyle w:val="Tabletext"/>
              <w:snapToGrid w:val="0"/>
              <w:rPr>
                <w:lang w:bidi="hi-IN"/>
              </w:rPr>
            </w:pPr>
            <w:r w:rsidRPr="005E56AD">
              <w:rPr>
                <w:lang w:bidi="hi-IN"/>
              </w:rPr>
              <w:t>18/</w:t>
            </w:r>
            <w:proofErr w:type="spellStart"/>
            <w:r w:rsidRPr="005E56AD">
              <w:rPr>
                <w:lang w:bidi="hi-IN"/>
              </w:rPr>
              <w:t>jun</w:t>
            </w:r>
            <w:proofErr w:type="spellEnd"/>
            <w:r w:rsidRPr="005E56AD">
              <w:rPr>
                <w:lang w:bidi="hi-IN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455F4A3" w14:textId="77777777" w:rsidR="005E56AD" w:rsidRPr="005E56AD" w:rsidRDefault="005E56AD" w:rsidP="006F6FC6">
            <w:pPr>
              <w:pStyle w:val="Tabletext"/>
              <w:snapToGrid w:val="0"/>
              <w:rPr>
                <w:lang w:bidi="hi-IN"/>
              </w:rPr>
            </w:pPr>
            <w:r w:rsidRPr="005E56AD">
              <w:rPr>
                <w:lang w:bidi="hi-I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096F039" w14:textId="77777777" w:rsidR="005E56AD" w:rsidRPr="005E56AD" w:rsidRDefault="005E56AD" w:rsidP="006F6FC6">
            <w:pPr>
              <w:pStyle w:val="Tabletext"/>
              <w:snapToGrid w:val="0"/>
              <w:rPr>
                <w:lang w:bidi="hi-IN"/>
              </w:rPr>
            </w:pPr>
            <w:proofErr w:type="spellStart"/>
            <w:r w:rsidRPr="005E56AD">
              <w:rPr>
                <w:lang w:bidi="hi-IN"/>
              </w:rPr>
              <w:t>Revisão</w:t>
            </w:r>
            <w:proofErr w:type="spellEnd"/>
            <w:r w:rsidRPr="005E56AD">
              <w:rPr>
                <w:lang w:bidi="hi-IN"/>
              </w:rPr>
              <w:t xml:space="preserve"> de </w:t>
            </w:r>
            <w:proofErr w:type="spellStart"/>
            <w:r w:rsidRPr="005E56AD">
              <w:rPr>
                <w:lang w:bidi="hi-IN"/>
              </w:rPr>
              <w:t>textos</w:t>
            </w:r>
            <w:proofErr w:type="spellEnd"/>
            <w:r w:rsidRPr="005E56AD">
              <w:rPr>
                <w:lang w:bidi="hi-IN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8AA0D6" w14:textId="77777777" w:rsidR="005E56AD" w:rsidRPr="005E56AD" w:rsidRDefault="005E56AD" w:rsidP="006F6FC6">
            <w:pPr>
              <w:pStyle w:val="Tabletext"/>
              <w:snapToGrid w:val="0"/>
              <w:rPr>
                <w:lang w:bidi="hi-IN"/>
              </w:rPr>
            </w:pPr>
            <w:proofErr w:type="spellStart"/>
            <w:r w:rsidRPr="005E56AD">
              <w:rPr>
                <w:lang w:bidi="hi-IN"/>
              </w:rPr>
              <w:t>Equipe</w:t>
            </w:r>
            <w:proofErr w:type="spellEnd"/>
          </w:p>
        </w:tc>
      </w:tr>
    </w:tbl>
    <w:p w14:paraId="18DE60DE" w14:textId="77777777" w:rsidR="005E56AD" w:rsidRPr="005E56AD" w:rsidRDefault="005E56AD" w:rsidP="005E56AD"/>
    <w:p w14:paraId="758AE539" w14:textId="77777777" w:rsidR="00000000" w:rsidRPr="005E56AD" w:rsidRDefault="00731DD4">
      <w:pPr>
        <w:pStyle w:val="Ttulo"/>
      </w:pPr>
      <w:r w:rsidRPr="005E56AD">
        <w:br w:type="page"/>
      </w:r>
      <w:r w:rsidRPr="005E56AD">
        <w:rPr>
          <w:lang w:val="pt-BR"/>
        </w:rPr>
        <w:lastRenderedPageBreak/>
        <w:t>Índice Analít</w:t>
      </w:r>
      <w:r w:rsidRPr="005E56AD">
        <w:rPr>
          <w:lang w:val="pt-BR"/>
        </w:rPr>
        <w:t>ico</w:t>
      </w:r>
    </w:p>
    <w:p w14:paraId="125951B8" w14:textId="3EA13500" w:rsidR="005E56AD" w:rsidRPr="00731DD4" w:rsidRDefault="00731DD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5E56AD">
        <w:fldChar w:fldCharType="begin"/>
      </w:r>
      <w:r w:rsidRPr="005E56AD">
        <w:instrText xml:space="preserve"> TOC \o "1-3" </w:instrText>
      </w:r>
      <w:r w:rsidRPr="005E56AD">
        <w:fldChar w:fldCharType="separate"/>
      </w:r>
      <w:r w:rsidR="005E56AD" w:rsidRPr="005E56AD">
        <w:rPr>
          <w:noProof/>
        </w:rPr>
        <w:t>1.</w:t>
      </w:r>
      <w:r w:rsidR="005E56AD" w:rsidRPr="00731DD4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5E56AD" w:rsidRPr="005E56AD">
        <w:rPr>
          <w:noProof/>
        </w:rPr>
        <w:t>DCUSO</w:t>
      </w:r>
      <w:r w:rsidR="005E56AD" w:rsidRPr="005E56AD">
        <w:rPr>
          <w:noProof/>
        </w:rPr>
        <w:tab/>
      </w:r>
      <w:r w:rsidR="005E56AD" w:rsidRPr="005E56AD">
        <w:rPr>
          <w:noProof/>
        </w:rPr>
        <w:fldChar w:fldCharType="begin"/>
      </w:r>
      <w:r w:rsidR="005E56AD" w:rsidRPr="005E56AD">
        <w:rPr>
          <w:noProof/>
        </w:rPr>
        <w:instrText xml:space="preserve"> PAGEREF _Toc74951699 \h </w:instrText>
      </w:r>
      <w:r w:rsidR="005E56AD" w:rsidRPr="005E56AD">
        <w:rPr>
          <w:noProof/>
        </w:rPr>
      </w:r>
      <w:r w:rsidR="005E56AD" w:rsidRPr="005E56AD">
        <w:rPr>
          <w:noProof/>
        </w:rPr>
        <w:fldChar w:fldCharType="separate"/>
      </w:r>
      <w:r w:rsidR="005E56AD" w:rsidRPr="005E56AD">
        <w:rPr>
          <w:noProof/>
        </w:rPr>
        <w:t>4</w:t>
      </w:r>
      <w:r w:rsidR="005E56AD" w:rsidRPr="005E56AD">
        <w:rPr>
          <w:noProof/>
        </w:rPr>
        <w:fldChar w:fldCharType="end"/>
      </w:r>
    </w:p>
    <w:p w14:paraId="07A0C934" w14:textId="27E17A22" w:rsidR="005E56AD" w:rsidRPr="00731DD4" w:rsidRDefault="005E56AD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5E56AD">
        <w:rPr>
          <w:noProof/>
          <w:lang w:val="pt-BR"/>
        </w:rPr>
        <w:t>1.1</w:t>
      </w:r>
      <w:r w:rsidRPr="00731DD4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5E56AD">
        <w:rPr>
          <w:noProof/>
          <w:lang w:val="pt-BR"/>
        </w:rPr>
        <w:t>Breve Descrição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_Toc74951700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3E537CB3" w14:textId="58098C8E" w:rsidR="005E56AD" w:rsidRPr="00731DD4" w:rsidRDefault="005E56AD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5E56AD">
        <w:rPr>
          <w:noProof/>
          <w:lang w:val="fr-FR"/>
        </w:rPr>
        <w:t>2.</w:t>
      </w:r>
      <w:r w:rsidRPr="00731DD4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5E56AD">
        <w:rPr>
          <w:noProof/>
          <w:lang w:val="pt-BR"/>
        </w:rPr>
        <w:t>Fluxo de Eventos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_Toc74951701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23E3AA55" w14:textId="2C38A482" w:rsidR="005E56AD" w:rsidRPr="00731DD4" w:rsidRDefault="005E56AD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5E56AD">
        <w:rPr>
          <w:noProof/>
          <w:lang w:val="fr-FR"/>
        </w:rPr>
        <w:t>2.1</w:t>
      </w:r>
      <w:r w:rsidRPr="00731DD4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5E56AD">
        <w:rPr>
          <w:noProof/>
          <w:lang w:val="pt-BR"/>
        </w:rPr>
        <w:t>Fluxo Básico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_Toc74951702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700A4768" w14:textId="63D7E59E" w:rsidR="005E56AD" w:rsidRPr="00731DD4" w:rsidRDefault="005E56AD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5E56AD">
        <w:rPr>
          <w:noProof/>
          <w:lang w:val="fr-FR"/>
        </w:rPr>
        <w:t>2.2</w:t>
      </w:r>
      <w:r w:rsidRPr="00731DD4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5E56AD">
        <w:rPr>
          <w:noProof/>
          <w:lang w:val="pt-BR"/>
        </w:rPr>
        <w:t>Fluxos Alternativos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_Toc74951703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55625A64" w14:textId="5AB97BC8" w:rsidR="005E56AD" w:rsidRPr="00731DD4" w:rsidRDefault="005E56AD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5E56AD">
        <w:rPr>
          <w:noProof/>
          <w:lang w:val="fr-FR"/>
        </w:rPr>
        <w:t>2.2.1</w:t>
      </w:r>
      <w:r w:rsidRPr="00731DD4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5E56AD">
        <w:rPr>
          <w:noProof/>
          <w:lang w:val="pt-BR"/>
        </w:rPr>
        <w:t>&lt; Primeiro Fluxo Alternativo &gt;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_Toc74951704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393280AD" w14:textId="178CC143" w:rsidR="005E56AD" w:rsidRPr="00731DD4" w:rsidRDefault="005E56AD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5E56AD">
        <w:rPr>
          <w:noProof/>
          <w:lang w:val="pt-BR"/>
        </w:rPr>
        <w:t>2.2.2</w:t>
      </w:r>
      <w:r w:rsidRPr="00731DD4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5E56AD">
        <w:rPr>
          <w:noProof/>
          <w:lang w:val="pt-BR"/>
        </w:rPr>
        <w:t>&lt; Segundo Fluxo Alternativo &gt;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_Toc74951705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617F3839" w14:textId="7E972A48" w:rsidR="005E56AD" w:rsidRPr="00731DD4" w:rsidRDefault="005E56AD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5E56AD">
        <w:rPr>
          <w:noProof/>
        </w:rPr>
        <w:t>3.</w:t>
      </w:r>
      <w:r w:rsidRPr="00731DD4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5E56AD">
        <w:rPr>
          <w:noProof/>
          <w:lang w:val="pt-BR"/>
        </w:rPr>
        <w:t>Precondições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_Toc74951706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5</w:t>
      </w:r>
      <w:r w:rsidRPr="005E56AD">
        <w:rPr>
          <w:noProof/>
        </w:rPr>
        <w:fldChar w:fldCharType="end"/>
      </w:r>
    </w:p>
    <w:p w14:paraId="689CD891" w14:textId="5D319BA0" w:rsidR="005E56AD" w:rsidRPr="00731DD4" w:rsidRDefault="005E56AD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5E56AD">
        <w:rPr>
          <w:noProof/>
        </w:rPr>
        <w:t>4.</w:t>
      </w:r>
      <w:r w:rsidRPr="00731DD4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5E56AD">
        <w:rPr>
          <w:noProof/>
          <w:lang w:val="pt-BR"/>
        </w:rPr>
        <w:t>Pós-condições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_Toc74951707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5</w:t>
      </w:r>
      <w:r w:rsidRPr="005E56AD">
        <w:rPr>
          <w:noProof/>
        </w:rPr>
        <w:fldChar w:fldCharType="end"/>
      </w:r>
    </w:p>
    <w:p w14:paraId="119D469A" w14:textId="642D2829" w:rsidR="00000000" w:rsidRPr="005E56AD" w:rsidRDefault="00731DD4">
      <w:pPr>
        <w:pStyle w:val="Ttulo"/>
      </w:pPr>
      <w:r w:rsidRPr="005E56AD">
        <w:fldChar w:fldCharType="end"/>
      </w:r>
      <w:r w:rsidRPr="005E56AD">
        <w:br w:type="page"/>
      </w:r>
      <w:r w:rsidRPr="005E56AD">
        <w:lastRenderedPageBreak/>
        <w:fldChar w:fldCharType="begin"/>
      </w:r>
      <w:r w:rsidRPr="005E56AD">
        <w:instrText xml:space="preserve">TITLE  \* MERGEFORMAT </w:instrText>
      </w:r>
      <w:r w:rsidRPr="005E56AD">
        <w:fldChar w:fldCharType="separate"/>
      </w:r>
      <w:proofErr w:type="spellStart"/>
      <w:r w:rsidR="0023173D" w:rsidRPr="005E56AD">
        <w:t>Especificação</w:t>
      </w:r>
      <w:proofErr w:type="spellEnd"/>
      <w:r w:rsidR="0023173D" w:rsidRPr="005E56AD">
        <w:t xml:space="preserve"> de Caso de </w:t>
      </w:r>
      <w:proofErr w:type="spellStart"/>
      <w:r w:rsidR="0023173D" w:rsidRPr="005E56AD">
        <w:t>Uso</w:t>
      </w:r>
      <w:proofErr w:type="spellEnd"/>
      <w:r w:rsidR="0023173D" w:rsidRPr="005E56AD">
        <w:t xml:space="preserve">: </w:t>
      </w:r>
      <w:r w:rsidRPr="005E56AD">
        <w:fldChar w:fldCharType="end"/>
      </w:r>
      <w:r w:rsidR="00210F02" w:rsidRPr="005E56AD">
        <w:t>DCUSO</w:t>
      </w:r>
    </w:p>
    <w:p w14:paraId="59AA43CE" w14:textId="77777777" w:rsidR="00000000" w:rsidRPr="005E56AD" w:rsidRDefault="00731DD4">
      <w:pPr>
        <w:pStyle w:val="InfoBlue"/>
        <w:rPr>
          <w:i w:val="0"/>
          <w:iCs w:val="0"/>
          <w:color w:val="auto"/>
        </w:rPr>
      </w:pPr>
    </w:p>
    <w:p w14:paraId="217CCDB8" w14:textId="04FA4023" w:rsidR="00000000" w:rsidRPr="005E56AD" w:rsidRDefault="00210F02">
      <w:pPr>
        <w:pStyle w:val="Ttulo1"/>
        <w:ind w:left="1080" w:hanging="360"/>
      </w:pPr>
      <w:bookmarkStart w:id="0" w:name="_Toc425054504"/>
      <w:bookmarkStart w:id="1" w:name="_Toc423410238"/>
      <w:bookmarkStart w:id="2" w:name="_Toc74951699"/>
      <w:r w:rsidRPr="005E56AD">
        <w:t>DCUSO</w:t>
      </w:r>
      <w:bookmarkEnd w:id="2"/>
    </w:p>
    <w:p w14:paraId="4BECC696" w14:textId="2FEA649E" w:rsidR="00000000" w:rsidRPr="005E56AD" w:rsidRDefault="00731DD4">
      <w:pPr>
        <w:pStyle w:val="Ttulo2"/>
        <w:rPr>
          <w:lang w:val="pt-BR"/>
        </w:rPr>
      </w:pPr>
      <w:bookmarkStart w:id="3" w:name="_Toc74951700"/>
      <w:r w:rsidRPr="005E56AD">
        <w:rPr>
          <w:lang w:val="pt-BR"/>
        </w:rPr>
        <w:t>Breve Descrição</w:t>
      </w:r>
      <w:bookmarkEnd w:id="0"/>
      <w:bookmarkEnd w:id="1"/>
      <w:bookmarkEnd w:id="3"/>
    </w:p>
    <w:p w14:paraId="4E22C3C9" w14:textId="6D363747" w:rsidR="00D80CBC" w:rsidRPr="005E56AD" w:rsidRDefault="00D80CBC" w:rsidP="00D80CBC">
      <w:pPr>
        <w:ind w:left="720"/>
        <w:rPr>
          <w:lang w:val="pt-BR"/>
        </w:rPr>
      </w:pPr>
      <w:r w:rsidRPr="005E56AD">
        <w:rPr>
          <w:lang w:val="pt-BR"/>
        </w:rPr>
        <w:t>Gerar para a equipe da empresa uma noção de como seu cliente utilizará o aplicativo a ser desenvolvido.</w:t>
      </w:r>
    </w:p>
    <w:p w14:paraId="5CD26DA6" w14:textId="77777777" w:rsidR="00000000" w:rsidRPr="005E56AD" w:rsidRDefault="00731DD4">
      <w:pPr>
        <w:pStyle w:val="Ttulo1"/>
        <w:widowControl/>
        <w:ind w:left="1080" w:hanging="360"/>
        <w:rPr>
          <w:lang w:val="fr-FR"/>
        </w:rPr>
      </w:pPr>
      <w:bookmarkStart w:id="4" w:name="_Toc425054505"/>
      <w:bookmarkStart w:id="5" w:name="_Toc423410239"/>
      <w:bookmarkStart w:id="6" w:name="_Toc74951701"/>
      <w:r w:rsidRPr="005E56AD">
        <w:rPr>
          <w:lang w:val="pt-BR"/>
        </w:rPr>
        <w:t>Fluxo de Eventos</w:t>
      </w:r>
      <w:bookmarkEnd w:id="4"/>
      <w:bookmarkEnd w:id="5"/>
      <w:bookmarkEnd w:id="6"/>
    </w:p>
    <w:p w14:paraId="0FC56BE0" w14:textId="77777777" w:rsidR="00000000" w:rsidRPr="005E56AD" w:rsidRDefault="00731DD4">
      <w:pPr>
        <w:pStyle w:val="Ttulo2"/>
        <w:widowControl/>
        <w:rPr>
          <w:lang w:val="fr-FR"/>
        </w:rPr>
      </w:pPr>
      <w:bookmarkStart w:id="7" w:name="_Toc425054506"/>
      <w:bookmarkStart w:id="8" w:name="_Toc423410240"/>
      <w:bookmarkStart w:id="9" w:name="_Toc74951702"/>
      <w:r w:rsidRPr="005E56AD">
        <w:rPr>
          <w:lang w:val="pt-BR"/>
        </w:rPr>
        <w:t>Fluxo Básico</w:t>
      </w:r>
      <w:bookmarkEnd w:id="7"/>
      <w:bookmarkEnd w:id="8"/>
      <w:bookmarkEnd w:id="9"/>
      <w:r w:rsidRPr="005E56AD">
        <w:rPr>
          <w:lang w:val="fr-FR"/>
        </w:rPr>
        <w:t xml:space="preserve"> </w:t>
      </w:r>
    </w:p>
    <w:p w14:paraId="5A794976" w14:textId="35AD11FA" w:rsidR="000962FC" w:rsidRPr="005E56AD" w:rsidRDefault="000962FC" w:rsidP="00D80CBC">
      <w:pPr>
        <w:pStyle w:val="Corpodetexto"/>
        <w:rPr>
          <w:lang w:val="pt-BR"/>
        </w:rPr>
      </w:pPr>
      <w:bookmarkStart w:id="10" w:name="_Toc425054507"/>
      <w:bookmarkStart w:id="11" w:name="_Toc423410241"/>
      <w:r w:rsidRPr="005E56AD">
        <w:rPr>
          <w:lang w:val="pt-BR"/>
        </w:rPr>
        <w:t xml:space="preserve">1. O </w:t>
      </w:r>
      <w:r w:rsidR="00D80CBC" w:rsidRPr="005E56AD">
        <w:rPr>
          <w:lang w:val="pt-BR"/>
        </w:rPr>
        <w:t>cliente</w:t>
      </w:r>
      <w:r w:rsidRPr="005E56AD">
        <w:rPr>
          <w:lang w:val="pt-BR"/>
        </w:rPr>
        <w:t xml:space="preserve"> </w:t>
      </w:r>
      <w:r w:rsidR="00D80CBC" w:rsidRPr="005E56AD">
        <w:rPr>
          <w:lang w:val="pt-BR"/>
        </w:rPr>
        <w:t>abre e conhece o aplicativo;</w:t>
      </w:r>
    </w:p>
    <w:p w14:paraId="7A04145F" w14:textId="163E29BF" w:rsidR="000962FC" w:rsidRPr="005E56AD" w:rsidRDefault="000962FC" w:rsidP="00D80CBC">
      <w:pPr>
        <w:pStyle w:val="Corpodetexto"/>
        <w:rPr>
          <w:lang w:val="pt-BR"/>
        </w:rPr>
      </w:pPr>
      <w:r w:rsidRPr="005E56AD">
        <w:rPr>
          <w:lang w:val="pt-BR"/>
        </w:rPr>
        <w:t xml:space="preserve">2. </w:t>
      </w:r>
      <w:r w:rsidR="00D80CBC" w:rsidRPr="005E56AD">
        <w:rPr>
          <w:lang w:val="pt-BR"/>
        </w:rPr>
        <w:t>O cliente se cadastra;</w:t>
      </w:r>
    </w:p>
    <w:p w14:paraId="098E7EEB" w14:textId="7A5EB8D0" w:rsidR="000962FC" w:rsidRPr="005E56AD" w:rsidRDefault="000962FC" w:rsidP="00D80CBC">
      <w:pPr>
        <w:pStyle w:val="Corpodetexto"/>
        <w:rPr>
          <w:lang w:val="pt-BR"/>
        </w:rPr>
      </w:pPr>
      <w:r w:rsidRPr="005E56AD">
        <w:rPr>
          <w:lang w:val="pt-BR"/>
        </w:rPr>
        <w:t xml:space="preserve">3. O </w:t>
      </w:r>
      <w:r w:rsidR="00D80CBC" w:rsidRPr="005E56AD">
        <w:rPr>
          <w:lang w:val="pt-BR"/>
        </w:rPr>
        <w:t>cliente faz o pedido;</w:t>
      </w:r>
    </w:p>
    <w:p w14:paraId="3AA7C155" w14:textId="21D79396" w:rsidR="000962FC" w:rsidRPr="005E56AD" w:rsidRDefault="000962FC" w:rsidP="00D80CBC">
      <w:pPr>
        <w:pStyle w:val="Corpodetexto"/>
        <w:rPr>
          <w:lang w:val="pt-BR"/>
        </w:rPr>
      </w:pPr>
      <w:r w:rsidRPr="005E56AD">
        <w:rPr>
          <w:lang w:val="pt-BR"/>
        </w:rPr>
        <w:t xml:space="preserve">4. O sistema solicita </w:t>
      </w:r>
      <w:r w:rsidR="00D80CBC" w:rsidRPr="005E56AD">
        <w:rPr>
          <w:lang w:val="pt-BR"/>
        </w:rPr>
        <w:t>informações de endereço</w:t>
      </w:r>
      <w:r w:rsidRPr="005E56AD">
        <w:rPr>
          <w:lang w:val="pt-BR"/>
        </w:rPr>
        <w:t>;</w:t>
      </w:r>
    </w:p>
    <w:p w14:paraId="50B0AA0D" w14:textId="03AD6DD1" w:rsidR="000962FC" w:rsidRPr="005E56AD" w:rsidRDefault="000962FC" w:rsidP="00D80CBC">
      <w:pPr>
        <w:pStyle w:val="Corpodetexto"/>
        <w:rPr>
          <w:lang w:val="pt-BR"/>
        </w:rPr>
      </w:pPr>
      <w:r w:rsidRPr="005E56AD">
        <w:rPr>
          <w:lang w:val="pt-BR"/>
        </w:rPr>
        <w:t xml:space="preserve">5. O cliente informa </w:t>
      </w:r>
      <w:r w:rsidR="00D80CBC" w:rsidRPr="005E56AD">
        <w:rPr>
          <w:lang w:val="pt-BR"/>
        </w:rPr>
        <w:t>qual</w:t>
      </w:r>
      <w:r w:rsidRPr="005E56AD">
        <w:rPr>
          <w:lang w:val="pt-BR"/>
        </w:rPr>
        <w:t xml:space="preserve"> </w:t>
      </w:r>
      <w:r w:rsidR="00D80CBC" w:rsidRPr="005E56AD">
        <w:rPr>
          <w:lang w:val="pt-BR"/>
        </w:rPr>
        <w:t>forma de pagamento</w:t>
      </w:r>
      <w:r w:rsidRPr="005E56AD">
        <w:rPr>
          <w:lang w:val="pt-BR"/>
        </w:rPr>
        <w:t>;</w:t>
      </w:r>
    </w:p>
    <w:p w14:paraId="24789C33" w14:textId="0B9F6E54" w:rsidR="000962FC" w:rsidRPr="005E56AD" w:rsidRDefault="000962FC" w:rsidP="00D80CBC">
      <w:pPr>
        <w:pStyle w:val="Corpodetexto"/>
        <w:rPr>
          <w:lang w:val="pt-BR"/>
        </w:rPr>
      </w:pPr>
      <w:r w:rsidRPr="005E56AD">
        <w:rPr>
          <w:lang w:val="pt-BR"/>
        </w:rPr>
        <w:t xml:space="preserve">6. O </w:t>
      </w:r>
      <w:r w:rsidR="00D80CBC" w:rsidRPr="005E56AD">
        <w:rPr>
          <w:lang w:val="pt-BR"/>
        </w:rPr>
        <w:t>cliente informa a forma de pagamento;</w:t>
      </w:r>
    </w:p>
    <w:p w14:paraId="293D3550" w14:textId="77777777" w:rsidR="00D80CBC" w:rsidRPr="005E56AD" w:rsidRDefault="000962FC" w:rsidP="00D80CBC">
      <w:pPr>
        <w:pStyle w:val="Corpodetexto"/>
        <w:rPr>
          <w:lang w:val="pt-BR"/>
        </w:rPr>
      </w:pPr>
      <w:r w:rsidRPr="005E56AD">
        <w:rPr>
          <w:lang w:val="pt-BR"/>
        </w:rPr>
        <w:t xml:space="preserve">7. O sistema verifica </w:t>
      </w:r>
      <w:r w:rsidR="00D80CBC" w:rsidRPr="005E56AD">
        <w:rPr>
          <w:lang w:val="pt-BR"/>
        </w:rPr>
        <w:t>a forma de pagamento;</w:t>
      </w:r>
    </w:p>
    <w:p w14:paraId="0D3C140A" w14:textId="436564B8" w:rsidR="000962FC" w:rsidRPr="005E56AD" w:rsidRDefault="000962FC" w:rsidP="00D80CBC">
      <w:pPr>
        <w:pStyle w:val="Corpodetexto"/>
        <w:rPr>
          <w:lang w:val="pt-BR"/>
        </w:rPr>
      </w:pPr>
      <w:r w:rsidRPr="005E56AD">
        <w:rPr>
          <w:lang w:val="pt-BR"/>
        </w:rPr>
        <w:t xml:space="preserve">8. O sistema informa </w:t>
      </w:r>
      <w:r w:rsidR="00D80CBC" w:rsidRPr="005E56AD">
        <w:rPr>
          <w:lang w:val="pt-BR"/>
        </w:rPr>
        <w:t>o resumo da compra;</w:t>
      </w:r>
    </w:p>
    <w:p w14:paraId="54D98951" w14:textId="77777777" w:rsidR="000962FC" w:rsidRPr="005E56AD" w:rsidRDefault="000962FC" w:rsidP="00D80CBC">
      <w:pPr>
        <w:pStyle w:val="Corpodetexto"/>
        <w:rPr>
          <w:lang w:val="pt-BR"/>
        </w:rPr>
      </w:pPr>
      <w:r w:rsidRPr="005E56AD">
        <w:rPr>
          <w:lang w:val="pt-BR"/>
        </w:rPr>
        <w:t>9. O sistema envia as notas para o terminal de saída e avisa o cliente;</w:t>
      </w:r>
    </w:p>
    <w:p w14:paraId="1C115963" w14:textId="77777777" w:rsidR="00000000" w:rsidRPr="005E56AD" w:rsidRDefault="00731DD4">
      <w:pPr>
        <w:pStyle w:val="Ttulo2"/>
        <w:widowControl/>
        <w:rPr>
          <w:lang w:val="fr-FR"/>
        </w:rPr>
      </w:pPr>
      <w:bookmarkStart w:id="12" w:name="_Toc74951703"/>
      <w:r w:rsidRPr="005E56AD">
        <w:rPr>
          <w:lang w:val="pt-BR"/>
        </w:rPr>
        <w:t>Fluxos Alternativos</w:t>
      </w:r>
      <w:bookmarkEnd w:id="10"/>
      <w:bookmarkEnd w:id="11"/>
      <w:bookmarkEnd w:id="12"/>
    </w:p>
    <w:p w14:paraId="609EE9D4" w14:textId="77777777" w:rsidR="00000000" w:rsidRPr="005E56AD" w:rsidRDefault="00731DD4">
      <w:pPr>
        <w:pStyle w:val="Ttulo3"/>
        <w:widowControl/>
        <w:rPr>
          <w:i w:val="0"/>
          <w:iCs w:val="0"/>
          <w:lang w:val="fr-FR"/>
        </w:rPr>
      </w:pPr>
      <w:bookmarkStart w:id="13" w:name="_Toc425054508"/>
      <w:bookmarkStart w:id="14" w:name="_Toc423410242"/>
      <w:bookmarkStart w:id="15" w:name="_Toc74951704"/>
      <w:r w:rsidRPr="005E56AD">
        <w:rPr>
          <w:i w:val="0"/>
          <w:iCs w:val="0"/>
          <w:lang w:val="pt-BR"/>
        </w:rPr>
        <w:t>&lt; Primeiro Fluxo Alternativo &gt;</w:t>
      </w:r>
      <w:bookmarkEnd w:id="13"/>
      <w:bookmarkEnd w:id="14"/>
      <w:bookmarkEnd w:id="15"/>
    </w:p>
    <w:p w14:paraId="676BEE6E" w14:textId="3155C7AD" w:rsidR="00D80CBC" w:rsidRPr="005E56AD" w:rsidRDefault="00D80CBC" w:rsidP="00D80CBC">
      <w:pPr>
        <w:pStyle w:val="Corpodetexto"/>
        <w:rPr>
          <w:lang w:val="pt-BR"/>
        </w:rPr>
      </w:pPr>
      <w:bookmarkStart w:id="16" w:name="_Toc425054509"/>
      <w:bookmarkStart w:id="17" w:name="_Toc423410243"/>
      <w:r w:rsidRPr="005E56AD">
        <w:rPr>
          <w:lang w:val="pt-BR"/>
        </w:rPr>
        <w:t xml:space="preserve">1. O cliente </w:t>
      </w:r>
      <w:r w:rsidRPr="005E56AD">
        <w:rPr>
          <w:lang w:val="pt-BR"/>
        </w:rPr>
        <w:t>escolhe o pedido;</w:t>
      </w:r>
    </w:p>
    <w:p w14:paraId="4837F75B" w14:textId="4A533771" w:rsidR="00D80CBC" w:rsidRPr="005E56AD" w:rsidRDefault="005E56AD" w:rsidP="00D80CBC">
      <w:pPr>
        <w:pStyle w:val="Corpodetexto"/>
        <w:rPr>
          <w:lang w:val="pt-BR"/>
        </w:rPr>
      </w:pPr>
      <w:r w:rsidRPr="005E56AD">
        <w:rPr>
          <w:lang w:val="pt-BR"/>
        </w:rPr>
        <w:t>2</w:t>
      </w:r>
      <w:r w:rsidR="00D80CBC" w:rsidRPr="005E56AD">
        <w:rPr>
          <w:lang w:val="pt-BR"/>
        </w:rPr>
        <w:t>. O cliente faz o pedido;</w:t>
      </w:r>
    </w:p>
    <w:p w14:paraId="261929BD" w14:textId="368A9485" w:rsidR="00D80CBC" w:rsidRPr="005E56AD" w:rsidRDefault="005E56AD" w:rsidP="00D80CBC">
      <w:pPr>
        <w:pStyle w:val="Corpodetexto"/>
        <w:rPr>
          <w:lang w:val="pt-BR"/>
        </w:rPr>
      </w:pPr>
      <w:r w:rsidRPr="005E56AD">
        <w:rPr>
          <w:lang w:val="pt-BR"/>
        </w:rPr>
        <w:t>3</w:t>
      </w:r>
      <w:r w:rsidR="00D80CBC" w:rsidRPr="005E56AD">
        <w:rPr>
          <w:lang w:val="pt-BR"/>
        </w:rPr>
        <w:t>. O sistema solicita informações de endereço;</w:t>
      </w:r>
    </w:p>
    <w:p w14:paraId="2E62FCAC" w14:textId="425B8367" w:rsidR="00D80CBC" w:rsidRPr="005E56AD" w:rsidRDefault="005E56AD" w:rsidP="00D80CBC">
      <w:pPr>
        <w:pStyle w:val="Corpodetexto"/>
        <w:rPr>
          <w:lang w:val="pt-BR"/>
        </w:rPr>
      </w:pPr>
      <w:r w:rsidRPr="005E56AD">
        <w:rPr>
          <w:lang w:val="pt-BR"/>
        </w:rPr>
        <w:t>4</w:t>
      </w:r>
      <w:r w:rsidR="00D80CBC" w:rsidRPr="005E56AD">
        <w:rPr>
          <w:lang w:val="pt-BR"/>
        </w:rPr>
        <w:t>. O cliente informa qual forma de pagamento;</w:t>
      </w:r>
    </w:p>
    <w:p w14:paraId="1896379F" w14:textId="0F67C2C5" w:rsidR="00D80CBC" w:rsidRPr="005E56AD" w:rsidRDefault="005E56AD" w:rsidP="00D80CBC">
      <w:pPr>
        <w:pStyle w:val="Corpodetexto"/>
        <w:rPr>
          <w:lang w:val="pt-BR"/>
        </w:rPr>
      </w:pPr>
      <w:r w:rsidRPr="005E56AD">
        <w:rPr>
          <w:lang w:val="pt-BR"/>
        </w:rPr>
        <w:t>5</w:t>
      </w:r>
      <w:r w:rsidR="00D80CBC" w:rsidRPr="005E56AD">
        <w:rPr>
          <w:lang w:val="pt-BR"/>
        </w:rPr>
        <w:t>. O cliente retorna a tela anterior;</w:t>
      </w:r>
    </w:p>
    <w:p w14:paraId="6CA857E1" w14:textId="0EABD15E" w:rsidR="00D80CBC" w:rsidRPr="005E56AD" w:rsidRDefault="005E56AD" w:rsidP="00D80CBC">
      <w:pPr>
        <w:pStyle w:val="Corpodetexto"/>
        <w:rPr>
          <w:lang w:val="pt-BR"/>
        </w:rPr>
      </w:pPr>
      <w:r w:rsidRPr="005E56AD">
        <w:rPr>
          <w:lang w:val="pt-BR"/>
        </w:rPr>
        <w:t>6</w:t>
      </w:r>
      <w:r w:rsidR="00D80CBC" w:rsidRPr="005E56AD">
        <w:rPr>
          <w:lang w:val="pt-BR"/>
        </w:rPr>
        <w:t>. O cliente saiu do aplicativo e cancela o pedido</w:t>
      </w:r>
      <w:r w:rsidRPr="005E56AD">
        <w:rPr>
          <w:lang w:val="pt-BR"/>
        </w:rPr>
        <w:t>.</w:t>
      </w:r>
    </w:p>
    <w:p w14:paraId="7BA74009" w14:textId="029B88A5" w:rsidR="00000000" w:rsidRPr="005E56AD" w:rsidRDefault="00731DD4">
      <w:pPr>
        <w:pStyle w:val="Ttulo3"/>
        <w:widowControl/>
        <w:rPr>
          <w:i w:val="0"/>
          <w:iCs w:val="0"/>
          <w:lang w:val="pt-BR"/>
        </w:rPr>
      </w:pPr>
      <w:bookmarkStart w:id="18" w:name="_Toc74951705"/>
      <w:r w:rsidRPr="005E56AD">
        <w:rPr>
          <w:i w:val="0"/>
          <w:iCs w:val="0"/>
          <w:lang w:val="pt-BR"/>
        </w:rPr>
        <w:t xml:space="preserve">&lt; Segundo Fluxo Alternativo </w:t>
      </w:r>
      <w:r w:rsidRPr="005E56AD">
        <w:rPr>
          <w:i w:val="0"/>
          <w:iCs w:val="0"/>
          <w:lang w:val="pt-BR"/>
        </w:rPr>
        <w:t>&gt;</w:t>
      </w:r>
      <w:bookmarkEnd w:id="16"/>
      <w:bookmarkEnd w:id="17"/>
      <w:bookmarkEnd w:id="18"/>
    </w:p>
    <w:p w14:paraId="2ECBE9A0" w14:textId="4CA415E2" w:rsidR="005E56AD" w:rsidRPr="005E56AD" w:rsidRDefault="005E56AD" w:rsidP="005E56AD">
      <w:pPr>
        <w:pStyle w:val="Corpodetexto"/>
        <w:rPr>
          <w:lang w:val="pt-BR"/>
        </w:rPr>
      </w:pPr>
      <w:r w:rsidRPr="005E56AD">
        <w:rPr>
          <w:lang w:val="pt-BR"/>
        </w:rPr>
        <w:t>1</w:t>
      </w:r>
      <w:r w:rsidRPr="005E56AD">
        <w:rPr>
          <w:lang w:val="pt-BR"/>
        </w:rPr>
        <w:t>. O cliente faz o pedido;</w:t>
      </w:r>
    </w:p>
    <w:p w14:paraId="5FCE5E70" w14:textId="16723032" w:rsidR="005E56AD" w:rsidRPr="005E56AD" w:rsidRDefault="005E56AD" w:rsidP="005E56AD">
      <w:pPr>
        <w:pStyle w:val="Corpodetexto"/>
        <w:rPr>
          <w:lang w:val="pt-BR"/>
        </w:rPr>
      </w:pPr>
      <w:r w:rsidRPr="005E56AD">
        <w:rPr>
          <w:lang w:val="pt-BR"/>
        </w:rPr>
        <w:t>2</w:t>
      </w:r>
      <w:r w:rsidRPr="005E56AD">
        <w:rPr>
          <w:lang w:val="pt-BR"/>
        </w:rPr>
        <w:t xml:space="preserve">. O </w:t>
      </w:r>
      <w:r w:rsidRPr="005E56AD">
        <w:rPr>
          <w:lang w:val="pt-BR"/>
        </w:rPr>
        <w:t>sistema confirma as informações de endereço;</w:t>
      </w:r>
    </w:p>
    <w:p w14:paraId="0B09DB30" w14:textId="78FF5A87" w:rsidR="005E56AD" w:rsidRPr="005E56AD" w:rsidRDefault="005E56AD" w:rsidP="005E56AD">
      <w:pPr>
        <w:pStyle w:val="Corpodetexto"/>
        <w:rPr>
          <w:lang w:val="pt-BR"/>
        </w:rPr>
      </w:pPr>
      <w:r w:rsidRPr="005E56AD">
        <w:rPr>
          <w:lang w:val="pt-BR"/>
        </w:rPr>
        <w:t>3</w:t>
      </w:r>
      <w:r w:rsidRPr="005E56AD">
        <w:rPr>
          <w:lang w:val="pt-BR"/>
        </w:rPr>
        <w:t>. O cliente informa qual forma de pagamento;</w:t>
      </w:r>
    </w:p>
    <w:p w14:paraId="142A7484" w14:textId="116CF51E" w:rsidR="005E56AD" w:rsidRPr="005E56AD" w:rsidRDefault="005E56AD" w:rsidP="005E56AD">
      <w:pPr>
        <w:pStyle w:val="Corpodetexto"/>
        <w:rPr>
          <w:lang w:val="pt-BR"/>
        </w:rPr>
      </w:pPr>
      <w:r w:rsidRPr="005E56AD">
        <w:rPr>
          <w:lang w:val="pt-BR"/>
        </w:rPr>
        <w:t>4</w:t>
      </w:r>
      <w:r w:rsidRPr="005E56AD">
        <w:rPr>
          <w:lang w:val="pt-BR"/>
        </w:rPr>
        <w:t xml:space="preserve">. O </w:t>
      </w:r>
      <w:r w:rsidRPr="005E56AD">
        <w:rPr>
          <w:lang w:val="pt-BR"/>
        </w:rPr>
        <w:t>sistema</w:t>
      </w:r>
      <w:r w:rsidRPr="005E56AD">
        <w:rPr>
          <w:lang w:val="pt-BR"/>
        </w:rPr>
        <w:t xml:space="preserve"> </w:t>
      </w:r>
      <w:r w:rsidRPr="005E56AD">
        <w:rPr>
          <w:lang w:val="pt-BR"/>
        </w:rPr>
        <w:t>confirma</w:t>
      </w:r>
      <w:r w:rsidRPr="005E56AD">
        <w:rPr>
          <w:lang w:val="pt-BR"/>
        </w:rPr>
        <w:t xml:space="preserve"> a forma de pagamento;</w:t>
      </w:r>
    </w:p>
    <w:p w14:paraId="3BC4A8A5" w14:textId="677BC3D2" w:rsidR="005E56AD" w:rsidRPr="005E56AD" w:rsidRDefault="005E56AD" w:rsidP="005E56AD">
      <w:pPr>
        <w:pStyle w:val="Corpodetexto"/>
        <w:rPr>
          <w:lang w:val="pt-BR"/>
        </w:rPr>
      </w:pPr>
      <w:r w:rsidRPr="005E56AD">
        <w:rPr>
          <w:lang w:val="pt-BR"/>
        </w:rPr>
        <w:t>5</w:t>
      </w:r>
      <w:r w:rsidRPr="005E56AD">
        <w:rPr>
          <w:lang w:val="pt-BR"/>
        </w:rPr>
        <w:t>. O sistema verifica a forma de pagamento;</w:t>
      </w:r>
    </w:p>
    <w:p w14:paraId="0286A0BB" w14:textId="2F712F80" w:rsidR="005E56AD" w:rsidRPr="005E56AD" w:rsidRDefault="005E56AD" w:rsidP="005E56AD">
      <w:pPr>
        <w:pStyle w:val="Corpodetexto"/>
        <w:rPr>
          <w:lang w:val="pt-BR"/>
        </w:rPr>
      </w:pPr>
      <w:r w:rsidRPr="005E56AD">
        <w:rPr>
          <w:lang w:val="pt-BR"/>
        </w:rPr>
        <w:t>6</w:t>
      </w:r>
      <w:r w:rsidRPr="005E56AD">
        <w:rPr>
          <w:lang w:val="pt-BR"/>
        </w:rPr>
        <w:t>. O sistema informa o resumo da compra;</w:t>
      </w:r>
    </w:p>
    <w:p w14:paraId="01D0D0CC" w14:textId="14A94ADF" w:rsidR="005E56AD" w:rsidRPr="005E56AD" w:rsidRDefault="005E56AD" w:rsidP="005E56AD">
      <w:pPr>
        <w:pStyle w:val="Corpodetexto"/>
        <w:rPr>
          <w:lang w:val="pt-BR"/>
        </w:rPr>
      </w:pPr>
      <w:r w:rsidRPr="005E56AD">
        <w:rPr>
          <w:lang w:val="pt-BR"/>
        </w:rPr>
        <w:t>7</w:t>
      </w:r>
      <w:r w:rsidRPr="005E56AD">
        <w:rPr>
          <w:lang w:val="pt-BR"/>
        </w:rPr>
        <w:t>. O sistema envia as notas para o terminal de saída e avisa o cliente;</w:t>
      </w:r>
    </w:p>
    <w:p w14:paraId="23D5DF76" w14:textId="77777777" w:rsidR="005E56AD" w:rsidRPr="005E56AD" w:rsidRDefault="005E56AD" w:rsidP="005E56AD">
      <w:pPr>
        <w:rPr>
          <w:lang w:val="pt-BR"/>
        </w:rPr>
      </w:pPr>
    </w:p>
    <w:p w14:paraId="10CD99B0" w14:textId="77777777" w:rsidR="00000000" w:rsidRPr="005E56AD" w:rsidRDefault="00731DD4"/>
    <w:p w14:paraId="3A8DBD65" w14:textId="77777777" w:rsidR="00000000" w:rsidRPr="005E56AD" w:rsidRDefault="00731DD4">
      <w:pPr>
        <w:pStyle w:val="Ttulo1"/>
        <w:widowControl/>
        <w:ind w:left="1080" w:hanging="360"/>
        <w:rPr>
          <w:sz w:val="24"/>
          <w:szCs w:val="24"/>
        </w:rPr>
      </w:pPr>
      <w:bookmarkStart w:id="19" w:name="_Toc425054512"/>
      <w:bookmarkStart w:id="20" w:name="_Toc423410253"/>
      <w:bookmarkStart w:id="21" w:name="_Toc74951706"/>
      <w:r w:rsidRPr="005E56AD">
        <w:rPr>
          <w:sz w:val="24"/>
          <w:szCs w:val="24"/>
          <w:lang w:val="pt-BR"/>
        </w:rPr>
        <w:lastRenderedPageBreak/>
        <w:t>Precondições</w:t>
      </w:r>
      <w:bookmarkEnd w:id="19"/>
      <w:bookmarkEnd w:id="20"/>
      <w:bookmarkEnd w:id="21"/>
    </w:p>
    <w:p w14:paraId="3A7DDB7D" w14:textId="567221D3" w:rsidR="00000000" w:rsidRPr="005E56AD" w:rsidRDefault="005E56AD" w:rsidP="005E56AD">
      <w:pPr>
        <w:pStyle w:val="InfoBlue"/>
        <w:numPr>
          <w:ilvl w:val="0"/>
          <w:numId w:val="22"/>
        </w:numPr>
        <w:rPr>
          <w:i w:val="0"/>
          <w:iCs w:val="0"/>
          <w:color w:val="auto"/>
        </w:rPr>
      </w:pPr>
      <w:r w:rsidRPr="005E56AD">
        <w:rPr>
          <w:i w:val="0"/>
          <w:iCs w:val="0"/>
          <w:color w:val="auto"/>
          <w:lang w:val="pt-BR"/>
        </w:rPr>
        <w:t>O cliente precisa ter o aplicativo em seu aparelho celular.</w:t>
      </w:r>
    </w:p>
    <w:p w14:paraId="095A0E73" w14:textId="77777777" w:rsidR="00000000" w:rsidRPr="005E56AD" w:rsidRDefault="00731DD4">
      <w:pPr>
        <w:pStyle w:val="Ttulo1"/>
        <w:widowControl/>
        <w:ind w:left="1080" w:hanging="360"/>
        <w:rPr>
          <w:sz w:val="24"/>
          <w:szCs w:val="24"/>
        </w:rPr>
      </w:pPr>
      <w:bookmarkStart w:id="22" w:name="_Toc425054514"/>
      <w:bookmarkStart w:id="23" w:name="_Toc423410255"/>
      <w:bookmarkStart w:id="24" w:name="_Toc74951707"/>
      <w:r w:rsidRPr="005E56AD">
        <w:rPr>
          <w:sz w:val="24"/>
          <w:szCs w:val="24"/>
          <w:lang w:val="pt-BR"/>
        </w:rPr>
        <w:t>P</w:t>
      </w:r>
      <w:r w:rsidRPr="005E56AD">
        <w:rPr>
          <w:sz w:val="24"/>
          <w:szCs w:val="24"/>
          <w:lang w:val="pt-BR"/>
        </w:rPr>
        <w:t>ós-condições</w:t>
      </w:r>
      <w:bookmarkEnd w:id="22"/>
      <w:bookmarkEnd w:id="23"/>
      <w:bookmarkEnd w:id="24"/>
    </w:p>
    <w:p w14:paraId="5EE9028E" w14:textId="52C565EF" w:rsidR="00000000" w:rsidRPr="005E56AD" w:rsidRDefault="005E56AD" w:rsidP="005E56AD">
      <w:pPr>
        <w:pStyle w:val="InfoBlue"/>
        <w:numPr>
          <w:ilvl w:val="0"/>
          <w:numId w:val="22"/>
        </w:numPr>
        <w:rPr>
          <w:i w:val="0"/>
          <w:iCs w:val="0"/>
          <w:color w:val="auto"/>
        </w:rPr>
      </w:pPr>
      <w:r w:rsidRPr="005E56AD">
        <w:rPr>
          <w:i w:val="0"/>
          <w:iCs w:val="0"/>
          <w:color w:val="auto"/>
          <w:lang w:val="pt-BR"/>
        </w:rPr>
        <w:t>O cliente irá receber o bolo.</w:t>
      </w:r>
    </w:p>
    <w:p w14:paraId="6A6EF8AF" w14:textId="79E4670D" w:rsidR="00210F02" w:rsidRPr="00210F02" w:rsidRDefault="00210F02" w:rsidP="00210F02">
      <w:pPr>
        <w:pStyle w:val="Corpodetexto"/>
        <w:rPr>
          <w:lang w:val="pt-BR"/>
        </w:rPr>
      </w:pPr>
    </w:p>
    <w:sectPr w:rsidR="00210F02" w:rsidRPr="00210F02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2786" w14:textId="77777777" w:rsidR="00731DD4" w:rsidRDefault="00731DD4">
      <w:pPr>
        <w:spacing w:line="240" w:lineRule="auto"/>
      </w:pPr>
      <w:r>
        <w:separator/>
      </w:r>
    </w:p>
  </w:endnote>
  <w:endnote w:type="continuationSeparator" w:id="0">
    <w:p w14:paraId="38F56601" w14:textId="77777777" w:rsidR="00731DD4" w:rsidRDefault="00731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5D85A4AA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51C8F1" w14:textId="77777777" w:rsidR="00000000" w:rsidRDefault="00731DD4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69859" w14:textId="7A99D82F" w:rsidR="00000000" w:rsidRDefault="00731DD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210F02">
            <w:t>Bolos da Ana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3173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5F5D28" w14:textId="77777777" w:rsidR="00000000" w:rsidRDefault="00731DD4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B0B057E" w14:textId="77777777" w:rsidR="00000000" w:rsidRDefault="00731D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1FC0" w14:textId="77777777" w:rsidR="00731DD4" w:rsidRDefault="00731DD4">
      <w:pPr>
        <w:spacing w:line="240" w:lineRule="auto"/>
      </w:pPr>
      <w:r>
        <w:separator/>
      </w:r>
    </w:p>
  </w:footnote>
  <w:footnote w:type="continuationSeparator" w:id="0">
    <w:p w14:paraId="532F5901" w14:textId="77777777" w:rsidR="00731DD4" w:rsidRDefault="00731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8B91" w14:textId="77777777" w:rsidR="00000000" w:rsidRDefault="00731DD4">
    <w:pPr>
      <w:rPr>
        <w:sz w:val="24"/>
        <w:szCs w:val="24"/>
      </w:rPr>
    </w:pPr>
  </w:p>
  <w:p w14:paraId="34491C48" w14:textId="77777777" w:rsidR="00000000" w:rsidRDefault="00731DD4">
    <w:pPr>
      <w:pBdr>
        <w:top w:val="single" w:sz="6" w:space="1" w:color="auto"/>
      </w:pBdr>
      <w:rPr>
        <w:sz w:val="24"/>
        <w:szCs w:val="24"/>
      </w:rPr>
    </w:pPr>
  </w:p>
  <w:p w14:paraId="73CED17E" w14:textId="4F2FB7BE" w:rsidR="00000000" w:rsidRDefault="0023173D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Bolos da Ana</w:t>
    </w:r>
  </w:p>
  <w:p w14:paraId="3A86650D" w14:textId="77777777" w:rsidR="00000000" w:rsidRDefault="00731D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726039F9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595E0B" w14:textId="0FE10542" w:rsidR="00000000" w:rsidRDefault="00210F02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 w:rsidRPr="00210F02">
            <w:t>Solução</w:t>
          </w:r>
          <w:proofErr w:type="spellEnd"/>
          <w:r w:rsidRPr="00210F02">
            <w:t xml:space="preserve"> para </w:t>
          </w:r>
          <w:proofErr w:type="spellStart"/>
          <w:r w:rsidRPr="00210F02">
            <w:t>venda</w:t>
          </w:r>
          <w:proofErr w:type="spellEnd"/>
          <w:r w:rsidRPr="00210F02">
            <w:t xml:space="preserve"> de Bolos via </w:t>
          </w:r>
          <w:proofErr w:type="spellStart"/>
          <w:r w:rsidRPr="00210F02">
            <w:t>aplicativo</w:t>
          </w:r>
          <w:proofErr w:type="spellEnd"/>
          <w:r w:rsidRPr="00210F02">
            <w:t xml:space="preserve"> de </w:t>
          </w:r>
          <w:proofErr w:type="spellStart"/>
          <w:r w:rsidRPr="00210F02">
            <w:t>celular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79A29D" w14:textId="77777777" w:rsidR="00000000" w:rsidRDefault="00731DD4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1F1F5F5C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9CF699" w14:textId="77630B64" w:rsidR="00000000" w:rsidRDefault="00731DD4">
          <w:r>
            <w:fldChar w:fldCharType="begin"/>
          </w:r>
          <w:r>
            <w:instrText>TITLE  \* M</w:instrText>
          </w:r>
          <w:r>
            <w:instrText xml:space="preserve">ERGEFORMAT </w:instrText>
          </w:r>
          <w:r>
            <w:fldChar w:fldCharType="separate"/>
          </w:r>
          <w:proofErr w:type="spellStart"/>
          <w:r w:rsidR="0023173D">
            <w:t>Especificação</w:t>
          </w:r>
          <w:proofErr w:type="spellEnd"/>
          <w:r w:rsidR="0023173D">
            <w:t xml:space="preserve"> de Caso de </w:t>
          </w:r>
          <w:proofErr w:type="spellStart"/>
          <w:r w:rsidR="0023173D">
            <w:t>Uso</w:t>
          </w:r>
          <w:proofErr w:type="spellEnd"/>
          <w:r w:rsidR="0023173D">
            <w:t xml:space="preserve">: </w:t>
          </w:r>
          <w:r>
            <w:fldChar w:fldCharType="end"/>
          </w:r>
          <w:r w:rsidR="00210F02" w:rsidRPr="00210F02">
            <w:rPr>
              <w:lang w:val="pt-BR"/>
            </w:rPr>
            <w:t xml:space="preserve"> </w:t>
          </w:r>
          <w:r w:rsidR="00210F02" w:rsidRPr="00210F02">
            <w:rPr>
              <w:lang w:val="pt-BR"/>
            </w:rPr>
            <w:t>DCUSO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AD3036" w14:textId="60536E9A" w:rsidR="00000000" w:rsidRDefault="00731DD4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210F02">
            <w:rPr>
              <w:lang w:val="pt-BR"/>
            </w:rPr>
            <w:t>18/06/2021</w:t>
          </w:r>
        </w:p>
      </w:tc>
    </w:tr>
    <w:tr w:rsidR="00000000" w14:paraId="6002DDCC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9A1ACD" w14:textId="7CCA0AA2" w:rsidR="00000000" w:rsidRDefault="00210F02">
          <w:r w:rsidRPr="00210F02">
            <w:rPr>
              <w:lang w:val="pt-BR"/>
            </w:rPr>
            <w:t>DCUSO</w:t>
          </w:r>
        </w:p>
      </w:tc>
    </w:tr>
  </w:tbl>
  <w:p w14:paraId="6903C535" w14:textId="2367AA84" w:rsidR="00000000" w:rsidRDefault="00731D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AA6157"/>
    <w:multiLevelType w:val="hybridMultilevel"/>
    <w:tmpl w:val="B344DF22"/>
    <w:lvl w:ilvl="0" w:tplc="644411B6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73D"/>
    <w:rsid w:val="000962FC"/>
    <w:rsid w:val="00210F02"/>
    <w:rsid w:val="0023173D"/>
    <w:rsid w:val="005E56AD"/>
    <w:rsid w:val="00731DD4"/>
    <w:rsid w:val="00D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0007BA"/>
  <w15:chartTrackingRefBased/>
  <w15:docId w15:val="{7475FD79-811D-4239-8E6E-233E0913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E4C6-8CAA-4530-85D4-99A14F59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documentacao_casos_uso</Template>
  <TotalTime>67</TotalTime>
  <Pages>5</Pages>
  <Words>338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Laura Beatriz Mota Leite</dc:creator>
  <cp:keywords/>
  <dc:description/>
  <cp:lastModifiedBy>LAURA BEATRIZ MOTA LEITE</cp:lastModifiedBy>
  <cp:revision>1</cp:revision>
  <dcterms:created xsi:type="dcterms:W3CDTF">2021-06-19T01:26:00Z</dcterms:created>
  <dcterms:modified xsi:type="dcterms:W3CDTF">2021-06-19T02:35:00Z</dcterms:modified>
</cp:coreProperties>
</file>