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4E98" w14:textId="77777777" w:rsidR="004451D7" w:rsidRDefault="004451D7" w:rsidP="004451D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Solução para venda de bolos on-line </w:t>
      </w:r>
      <w:r>
        <w:rPr>
          <w:lang w:val="pt-BR"/>
        </w:rPr>
        <w:fldChar w:fldCharType="end"/>
      </w:r>
    </w:p>
    <w:p w14:paraId="2A8A25FC" w14:textId="77777777" w:rsidR="00000000" w:rsidRDefault="008D5694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451D7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0DFFDFB" w14:textId="77777777" w:rsidR="00000000" w:rsidRDefault="008D5694">
      <w:pPr>
        <w:pStyle w:val="Ttulo"/>
        <w:jc w:val="right"/>
        <w:rPr>
          <w:lang w:val="pt-BR"/>
        </w:rPr>
      </w:pPr>
    </w:p>
    <w:p w14:paraId="7C1F39F5" w14:textId="1128E644" w:rsidR="00000000" w:rsidRDefault="008D569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54FF598C" w14:textId="77777777" w:rsidR="00000000" w:rsidRDefault="008D5694">
      <w:pPr>
        <w:pStyle w:val="Ttulo"/>
        <w:rPr>
          <w:sz w:val="28"/>
          <w:szCs w:val="28"/>
          <w:lang w:val="pt-BR"/>
        </w:rPr>
      </w:pPr>
    </w:p>
    <w:p w14:paraId="631B3F47" w14:textId="77777777" w:rsidR="00000000" w:rsidRDefault="008D5694">
      <w:pPr>
        <w:rPr>
          <w:lang w:val="pt-BR"/>
        </w:rPr>
      </w:pPr>
    </w:p>
    <w:p w14:paraId="27576475" w14:textId="5BC78DB1" w:rsidR="00000000" w:rsidRDefault="00977CD5" w:rsidP="004841DD">
      <w:pPr>
        <w:pStyle w:val="InfoBlue"/>
      </w:pPr>
      <w:r>
        <w:t xml:space="preserve">   </w:t>
      </w:r>
    </w:p>
    <w:p w14:paraId="1193AA87" w14:textId="6901ADBF" w:rsidR="00977CD5" w:rsidRDefault="00977CD5" w:rsidP="00977CD5">
      <w:pPr>
        <w:pStyle w:val="Corpodetexto"/>
        <w:rPr>
          <w:lang w:val="pt-BR"/>
        </w:rPr>
      </w:pPr>
    </w:p>
    <w:p w14:paraId="007354C7" w14:textId="63880858" w:rsidR="00977CD5" w:rsidRDefault="00977CD5" w:rsidP="00977CD5">
      <w:pPr>
        <w:pStyle w:val="Corpodetexto"/>
        <w:rPr>
          <w:lang w:val="pt-BR"/>
        </w:rPr>
      </w:pPr>
    </w:p>
    <w:p w14:paraId="74B4FEB2" w14:textId="5E9BD917" w:rsidR="00977CD5" w:rsidRDefault="00977CD5" w:rsidP="00977CD5">
      <w:pPr>
        <w:pStyle w:val="Corpodetexto"/>
        <w:rPr>
          <w:lang w:val="pt-BR"/>
        </w:rPr>
      </w:pPr>
    </w:p>
    <w:p w14:paraId="1BE42CE3" w14:textId="1B9AB8AA" w:rsidR="00977CD5" w:rsidRDefault="00977CD5" w:rsidP="00977CD5">
      <w:pPr>
        <w:pStyle w:val="Corpodetexto"/>
        <w:rPr>
          <w:lang w:val="pt-BR"/>
        </w:rPr>
      </w:pPr>
    </w:p>
    <w:p w14:paraId="19AB0E14" w14:textId="5247D135" w:rsidR="00977CD5" w:rsidRDefault="00977CD5" w:rsidP="00977CD5">
      <w:pPr>
        <w:pStyle w:val="Corpodetexto"/>
        <w:rPr>
          <w:lang w:val="pt-BR"/>
        </w:rPr>
      </w:pPr>
    </w:p>
    <w:p w14:paraId="2831C415" w14:textId="183C2DB4" w:rsidR="00977CD5" w:rsidRDefault="00977CD5" w:rsidP="00977CD5">
      <w:pPr>
        <w:pStyle w:val="Corpodetexto"/>
        <w:rPr>
          <w:lang w:val="pt-BR"/>
        </w:rPr>
      </w:pPr>
    </w:p>
    <w:p w14:paraId="57B1FE39" w14:textId="303F28BD" w:rsidR="00977CD5" w:rsidRDefault="00977CD5" w:rsidP="00977CD5">
      <w:pPr>
        <w:pStyle w:val="Corpodetexto"/>
        <w:rPr>
          <w:lang w:val="pt-BR"/>
        </w:rPr>
      </w:pPr>
    </w:p>
    <w:p w14:paraId="020AA06C" w14:textId="6CB906D4" w:rsidR="00977CD5" w:rsidRDefault="00977CD5" w:rsidP="00977CD5">
      <w:pPr>
        <w:pStyle w:val="Corpodetexto"/>
        <w:rPr>
          <w:lang w:val="pt-BR"/>
        </w:rPr>
      </w:pPr>
    </w:p>
    <w:p w14:paraId="1147EAAE" w14:textId="0F02E2C4" w:rsidR="00977CD5" w:rsidRDefault="00977CD5" w:rsidP="00977CD5">
      <w:pPr>
        <w:pStyle w:val="Corpodetexto"/>
        <w:rPr>
          <w:lang w:val="pt-BR"/>
        </w:rPr>
      </w:pPr>
    </w:p>
    <w:p w14:paraId="7CC22C9A" w14:textId="40360103" w:rsidR="00977CD5" w:rsidRDefault="00977CD5" w:rsidP="00977CD5">
      <w:pPr>
        <w:pStyle w:val="Corpodetexto"/>
        <w:rPr>
          <w:lang w:val="pt-BR"/>
        </w:rPr>
      </w:pPr>
    </w:p>
    <w:p w14:paraId="72D1ADAC" w14:textId="77777777" w:rsidR="00977CD5" w:rsidRDefault="00977CD5" w:rsidP="00977CD5">
      <w:pPr>
        <w:pStyle w:val="Corpodetexto"/>
        <w:rPr>
          <w:lang w:val="pt-BR"/>
        </w:rPr>
      </w:pPr>
    </w:p>
    <w:p w14:paraId="5EB591ED" w14:textId="3D442D74" w:rsidR="00000000" w:rsidRDefault="008D5694" w:rsidP="004841DD">
      <w:pPr>
        <w:pStyle w:val="InfoBlue"/>
      </w:pPr>
      <w:r>
        <w:t xml:space="preserve"> </w:t>
      </w:r>
    </w:p>
    <w:p w14:paraId="76AC1E7D" w14:textId="77777777" w:rsidR="00000000" w:rsidRDefault="008D5694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41AA91B" w14:textId="77777777" w:rsidR="00000000" w:rsidRDefault="008D5694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7CFBD95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48D9" w14:textId="77777777" w:rsidR="00000000" w:rsidRDefault="008D56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9715" w14:textId="77777777" w:rsidR="00000000" w:rsidRDefault="008D56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1C9D6" w14:textId="77777777" w:rsidR="00000000" w:rsidRDefault="008D56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DBFA" w14:textId="77777777" w:rsidR="00000000" w:rsidRDefault="008D56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3DB2CC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EB2EE" w14:textId="1BB1FA36" w:rsidR="00000000" w:rsidRDefault="004451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18/jun/2021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32EE6" w14:textId="50D127DA" w:rsidR="00000000" w:rsidRDefault="004451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109C" w14:textId="4BDE952F" w:rsidR="00000000" w:rsidRDefault="004451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0F75" w14:textId="6DA1583D" w:rsidR="00000000" w:rsidRDefault="004451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000000" w14:paraId="2478093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4D184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758B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1F00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A241C" w14:textId="77777777" w:rsidR="00000000" w:rsidRDefault="008D5694">
            <w:pPr>
              <w:pStyle w:val="Tabletext"/>
              <w:rPr>
                <w:lang w:val="pt-BR"/>
              </w:rPr>
            </w:pPr>
          </w:p>
        </w:tc>
      </w:tr>
      <w:tr w:rsidR="00000000" w14:paraId="63AE583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70C14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72778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F606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5F9" w14:textId="77777777" w:rsidR="00000000" w:rsidRDefault="008D5694">
            <w:pPr>
              <w:pStyle w:val="Tabletext"/>
              <w:rPr>
                <w:lang w:val="pt-BR"/>
              </w:rPr>
            </w:pPr>
          </w:p>
        </w:tc>
      </w:tr>
      <w:tr w:rsidR="00000000" w14:paraId="2D30DE7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B7516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9E37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79EC" w14:textId="77777777" w:rsidR="00000000" w:rsidRDefault="008D56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39B0" w14:textId="77777777" w:rsidR="00000000" w:rsidRDefault="008D5694">
            <w:pPr>
              <w:pStyle w:val="Tabletext"/>
              <w:rPr>
                <w:lang w:val="pt-BR"/>
              </w:rPr>
            </w:pPr>
          </w:p>
        </w:tc>
      </w:tr>
    </w:tbl>
    <w:p w14:paraId="46D27628" w14:textId="77777777" w:rsidR="00000000" w:rsidRDefault="008D5694">
      <w:pPr>
        <w:rPr>
          <w:lang w:val="pt-BR"/>
        </w:rPr>
      </w:pPr>
    </w:p>
    <w:p w14:paraId="130BC5F5" w14:textId="77777777" w:rsidR="00000000" w:rsidRDefault="008D5694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5B61149" w14:textId="77777777" w:rsidR="00000000" w:rsidRDefault="008D569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C1E9B8" w14:textId="77777777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02DA1" w14:textId="77777777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536802" w14:textId="77777777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9EB7D" w14:textId="77777777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C27A7" w14:textId="77777777" w:rsidR="00000000" w:rsidRDefault="008D569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9F447" w14:textId="2FB6F643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4D1EC7">
        <w:rPr>
          <w:noProof/>
          <w:lang w:val="pt-BR"/>
        </w:rPr>
        <w:t>Bolo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CD33FD" w14:textId="78E0D3F3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4D1EC7">
        <w:rPr>
          <w:noProof/>
          <w:lang w:val="pt-BR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50643A" w14:textId="15A8A23D" w:rsidR="00000000" w:rsidRDefault="008D569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 w:rsidR="004D1EC7">
        <w:rPr>
          <w:noProof/>
          <w:lang w:val="pt-BR"/>
        </w:rPr>
        <w:t>Comerciante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AA07DD" w14:textId="3521013D" w:rsidR="004D1EC7" w:rsidRPr="004D1EC7" w:rsidRDefault="008D5694" w:rsidP="004D1EC7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 w:rsidR="004D1EC7" w:rsidRPr="004D1EC7">
        <w:rPr>
          <w:noProof/>
          <w:snapToGrid/>
        </w:rPr>
        <w:t>Ingredientes</w:t>
      </w:r>
      <w:r w:rsidRPr="004D1EC7">
        <w:rPr>
          <w:noProof/>
        </w:rPr>
        <w:tab/>
      </w:r>
      <w:r w:rsidR="00A66676">
        <w:rPr>
          <w:noProof/>
        </w:rPr>
        <w:t>4</w:t>
      </w:r>
    </w:p>
    <w:p w14:paraId="3CDEEF1C" w14:textId="08736B8A" w:rsidR="00000000" w:rsidRDefault="008D5694" w:rsidP="004D1EC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4D1EC7">
        <w:rPr>
          <w:noProof/>
          <w:lang w:val="pt-BR"/>
        </w:rPr>
        <w:t>2.</w:t>
      </w:r>
      <w:r w:rsidR="004D1EC7" w:rsidRPr="004D1EC7">
        <w:rPr>
          <w:noProof/>
          <w:lang w:val="pt-BR"/>
        </w:rPr>
        <w:t>5</w:t>
      </w:r>
      <w:r w:rsidRPr="004D1EC7">
        <w:rPr>
          <w:noProof/>
          <w:snapToGrid/>
        </w:rPr>
        <w:tab/>
      </w:r>
      <w:r w:rsidR="004D1EC7" w:rsidRPr="004D1EC7">
        <w:rPr>
          <w:noProof/>
          <w:snapToGrid/>
        </w:rPr>
        <w:t>Pedido</w:t>
      </w:r>
      <w:r>
        <w:rPr>
          <w:noProof/>
        </w:rPr>
        <w:tab/>
      </w:r>
      <w:r w:rsidR="00A66676">
        <w:rPr>
          <w:noProof/>
        </w:rPr>
        <w:t>4</w:t>
      </w:r>
    </w:p>
    <w:p w14:paraId="2A1BCC6B" w14:textId="4F50ED23" w:rsidR="00000000" w:rsidRDefault="008D569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077DF92B" w14:textId="77777777" w:rsidR="00000000" w:rsidRDefault="008D5694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451D7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06CCA75D" w14:textId="77777777" w:rsidR="00000000" w:rsidRDefault="008D5694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</w:t>
      </w:r>
      <w:r>
        <w:rPr>
          <w:sz w:val="20"/>
          <w:szCs w:val="20"/>
          <w:lang w:val="pt-BR"/>
        </w:rPr>
        <w:t>ntrodução</w:t>
      </w:r>
      <w:bookmarkEnd w:id="0"/>
      <w:bookmarkEnd w:id="1"/>
      <w:bookmarkEnd w:id="2"/>
    </w:p>
    <w:p w14:paraId="743D4BDC" w14:textId="589DA654" w:rsidR="00000000" w:rsidRPr="004841DD" w:rsidRDefault="004841DD" w:rsidP="004841DD">
      <w:pPr>
        <w:pStyle w:val="InfoBlue"/>
      </w:pPr>
      <w:r w:rsidRPr="004841DD">
        <w:t>Este documento apresenta todas as informações pertinentes à terminologia do projeto.</w:t>
      </w:r>
    </w:p>
    <w:p w14:paraId="6E943626" w14:textId="77777777" w:rsidR="00000000" w:rsidRDefault="008D5694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</w:t>
      </w:r>
      <w:r>
        <w:rPr>
          <w:lang w:val="pt-BR"/>
        </w:rPr>
        <w:t>inalidade</w:t>
      </w:r>
      <w:bookmarkEnd w:id="3"/>
      <w:bookmarkEnd w:id="4"/>
      <w:bookmarkEnd w:id="5"/>
    </w:p>
    <w:p w14:paraId="46EE3A21" w14:textId="236C2691" w:rsidR="00000000" w:rsidRDefault="00EB12B0" w:rsidP="004841DD">
      <w:pPr>
        <w:pStyle w:val="InfoBlue"/>
      </w:pPr>
      <w:r>
        <w:t>Este documento tem por finalidade elencar os termos utilizados no negócio, bem como explicar seus significados.</w:t>
      </w:r>
    </w:p>
    <w:p w14:paraId="3C38D43D" w14:textId="77777777" w:rsidR="00000000" w:rsidRDefault="008D5694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</w:t>
      </w:r>
      <w:r>
        <w:rPr>
          <w:lang w:val="pt-BR"/>
        </w:rPr>
        <w:t>scopo</w:t>
      </w:r>
      <w:bookmarkEnd w:id="6"/>
      <w:bookmarkEnd w:id="7"/>
      <w:bookmarkEnd w:id="8"/>
    </w:p>
    <w:p w14:paraId="6B32F03D" w14:textId="41DFF6AA" w:rsidR="00000000" w:rsidRDefault="00EB12B0" w:rsidP="004841DD">
      <w:pPr>
        <w:pStyle w:val="InfoBlue"/>
      </w:pPr>
      <w:r>
        <w:t>Este documento está ligado à solução proposta para o negócio de venda de bolos artesanais. A explicação dos verbetes listados por este documento estão diretamente relacionadas aos processos do negócio.</w:t>
      </w:r>
    </w:p>
    <w:p w14:paraId="1C374A53" w14:textId="77777777" w:rsidR="00000000" w:rsidRDefault="008D5694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R</w:t>
      </w:r>
      <w:r>
        <w:rPr>
          <w:lang w:val="pt-BR"/>
        </w:rPr>
        <w:t>eferências</w:t>
      </w:r>
      <w:bookmarkEnd w:id="9"/>
      <w:bookmarkEnd w:id="10"/>
      <w:bookmarkEnd w:id="11"/>
    </w:p>
    <w:p w14:paraId="102B16DD" w14:textId="36088F78" w:rsidR="00000000" w:rsidRDefault="00EB12B0" w:rsidP="004841DD">
      <w:pPr>
        <w:pStyle w:val="InfoBlue"/>
      </w:pPr>
      <w:r>
        <w:t>Não se aplica</w:t>
      </w:r>
    </w:p>
    <w:p w14:paraId="6018E56A" w14:textId="77777777" w:rsidR="00000000" w:rsidRDefault="008D5694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74"/>
      <w:r>
        <w:rPr>
          <w:lang w:val="pt-BR"/>
        </w:rPr>
        <w:t>V</w:t>
      </w:r>
      <w:r>
        <w:rPr>
          <w:lang w:val="pt-BR"/>
        </w:rPr>
        <w:t>isão Geral</w:t>
      </w:r>
      <w:bookmarkEnd w:id="12"/>
      <w:bookmarkEnd w:id="13"/>
      <w:bookmarkEnd w:id="14"/>
    </w:p>
    <w:p w14:paraId="3625F823" w14:textId="5072BB59" w:rsidR="00000000" w:rsidRDefault="00EB12B0" w:rsidP="004841DD">
      <w:pPr>
        <w:pStyle w:val="InfoBlue"/>
      </w:pPr>
      <w:r>
        <w:t xml:space="preserve">Este documento </w:t>
      </w:r>
      <w:r w:rsidR="007D3B9C">
        <w:t>agrupa, descreve e explica os termos utilizados nos processos de negócios atendidos pela solução que o projeto propõe.</w:t>
      </w:r>
    </w:p>
    <w:p w14:paraId="69AD2E61" w14:textId="77777777" w:rsidR="00000000" w:rsidRDefault="008D5694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</w:t>
      </w:r>
      <w:r>
        <w:rPr>
          <w:sz w:val="20"/>
          <w:szCs w:val="20"/>
          <w:lang w:val="pt-BR"/>
        </w:rPr>
        <w:t>efinições</w:t>
      </w:r>
      <w:bookmarkEnd w:id="15"/>
    </w:p>
    <w:p w14:paraId="2DA0838A" w14:textId="4966F03B" w:rsidR="00000000" w:rsidRDefault="005343B1">
      <w:pPr>
        <w:pStyle w:val="Ttulo2"/>
        <w:widowControl/>
        <w:rPr>
          <w:lang w:val="pt-BR"/>
        </w:rPr>
      </w:pPr>
      <w:r>
        <w:rPr>
          <w:lang w:val="pt-BR"/>
        </w:rPr>
        <w:t>Bolo</w:t>
      </w:r>
    </w:p>
    <w:p w14:paraId="01E3087F" w14:textId="22DCC271" w:rsidR="00000000" w:rsidRDefault="005343B1" w:rsidP="004841DD">
      <w:pPr>
        <w:pStyle w:val="InfoBlue"/>
      </w:pPr>
      <w:r>
        <w:t>O produto comercializado.</w:t>
      </w:r>
    </w:p>
    <w:p w14:paraId="7DC9AEEC" w14:textId="07EF1B04" w:rsidR="00000000" w:rsidRDefault="005343B1">
      <w:pPr>
        <w:pStyle w:val="Ttulo2"/>
        <w:widowControl/>
        <w:rPr>
          <w:lang w:val="pt-BR"/>
        </w:rPr>
      </w:pPr>
      <w:r>
        <w:rPr>
          <w:lang w:val="pt-BR"/>
        </w:rPr>
        <w:t>Cliente</w:t>
      </w:r>
    </w:p>
    <w:p w14:paraId="3D489C2E" w14:textId="54E68E84" w:rsidR="00000000" w:rsidRDefault="005343B1" w:rsidP="004841DD">
      <w:pPr>
        <w:pStyle w:val="InfoBlue"/>
      </w:pPr>
      <w:r>
        <w:t>O adquirente do bolo.</w:t>
      </w:r>
    </w:p>
    <w:p w14:paraId="259C78A3" w14:textId="439EBFC6" w:rsidR="00000000" w:rsidRDefault="005343B1">
      <w:pPr>
        <w:pStyle w:val="Ttulo2"/>
        <w:widowControl/>
        <w:rPr>
          <w:lang w:val="pt-BR"/>
        </w:rPr>
      </w:pPr>
      <w:r>
        <w:rPr>
          <w:lang w:val="pt-BR"/>
        </w:rPr>
        <w:t>Comerciante</w:t>
      </w:r>
    </w:p>
    <w:p w14:paraId="7ECCDC94" w14:textId="25FC2365" w:rsidR="00000000" w:rsidRDefault="005343B1" w:rsidP="004841DD">
      <w:pPr>
        <w:pStyle w:val="InfoBlue"/>
      </w:pPr>
      <w:r>
        <w:t>A responsável pelo comércio, que manufatura os produtos e efetua as vendas.</w:t>
      </w:r>
    </w:p>
    <w:p w14:paraId="7A609910" w14:textId="476590E3" w:rsidR="00A50F67" w:rsidRDefault="00A50F67" w:rsidP="00A50F67">
      <w:pPr>
        <w:pStyle w:val="Ttulo2"/>
        <w:rPr>
          <w:lang w:val="pt-BR"/>
        </w:rPr>
      </w:pPr>
      <w:r>
        <w:rPr>
          <w:lang w:val="pt-BR"/>
        </w:rPr>
        <w:t>Ingredientes</w:t>
      </w:r>
    </w:p>
    <w:p w14:paraId="1E743F04" w14:textId="07B70C4B" w:rsidR="00A50F67" w:rsidRPr="00A50F67" w:rsidRDefault="00A50F67" w:rsidP="00A50F67">
      <w:pPr>
        <w:ind w:left="720"/>
        <w:rPr>
          <w:lang w:val="pt-BR"/>
        </w:rPr>
      </w:pPr>
      <w:r w:rsidRPr="00A50F67">
        <w:rPr>
          <w:lang w:val="pt-BR"/>
        </w:rPr>
        <w:t>Itens individuais de matéria-prima que constituem a base do bolo.</w:t>
      </w:r>
    </w:p>
    <w:p w14:paraId="5A343086" w14:textId="28C6277C" w:rsidR="00A50F67" w:rsidRDefault="00A50F67" w:rsidP="00A50F67">
      <w:pPr>
        <w:pStyle w:val="Ttulo2"/>
        <w:rPr>
          <w:lang w:val="pt-BR"/>
        </w:rPr>
      </w:pPr>
      <w:r>
        <w:rPr>
          <w:lang w:val="pt-BR"/>
        </w:rPr>
        <w:t>Pedido</w:t>
      </w:r>
    </w:p>
    <w:p w14:paraId="3F1723DE" w14:textId="560264BC" w:rsidR="00A50F67" w:rsidRDefault="00A50F67" w:rsidP="00A50F67">
      <w:pPr>
        <w:ind w:left="720"/>
        <w:rPr>
          <w:lang w:val="pt-BR"/>
        </w:rPr>
      </w:pPr>
      <w:r>
        <w:rPr>
          <w:lang w:val="pt-BR"/>
        </w:rPr>
        <w:t>A solicitação de compra de um produto.</w:t>
      </w:r>
    </w:p>
    <w:p w14:paraId="2B60E738" w14:textId="3F930777" w:rsidR="00A50F67" w:rsidRDefault="00A50F67" w:rsidP="00A50F67">
      <w:pPr>
        <w:ind w:left="720"/>
        <w:rPr>
          <w:lang w:val="pt-BR"/>
        </w:rPr>
      </w:pPr>
    </w:p>
    <w:p w14:paraId="1E9E3474" w14:textId="56C12C2A" w:rsidR="00A50F67" w:rsidRPr="00A50F67" w:rsidRDefault="00A50F67" w:rsidP="00A50F67">
      <w:pPr>
        <w:rPr>
          <w:lang w:val="pt-BR"/>
        </w:rPr>
      </w:pPr>
    </w:p>
    <w:sectPr w:rsidR="00A50F67" w:rsidRPr="00A50F6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37C3" w14:textId="77777777" w:rsidR="008D5694" w:rsidRDefault="008D5694">
      <w:pPr>
        <w:spacing w:line="240" w:lineRule="auto"/>
      </w:pPr>
      <w:r>
        <w:separator/>
      </w:r>
    </w:p>
  </w:endnote>
  <w:endnote w:type="continuationSeparator" w:id="0">
    <w:p w14:paraId="3D91F3FB" w14:textId="77777777" w:rsidR="008D5694" w:rsidRDefault="008D5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832E45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B8ACD5" w14:textId="77777777" w:rsidR="00000000" w:rsidRDefault="008D5694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CB4245" w14:textId="77777777" w:rsidR="00000000" w:rsidRDefault="008D569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4451D7" w:rsidRPr="004451D7">
            <w:rPr>
              <w:b/>
              <w:bCs/>
            </w:rPr>
            <w:t xml:space="preserve">&lt;Nome da </w:t>
          </w:r>
          <w:r w:rsidR="004451D7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51D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BA1134" w14:textId="77777777" w:rsidR="00000000" w:rsidRDefault="008D569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36DA49C" w14:textId="77777777" w:rsidR="00000000" w:rsidRDefault="008D56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7847" w14:textId="77777777" w:rsidR="008D5694" w:rsidRDefault="008D5694">
      <w:pPr>
        <w:spacing w:line="240" w:lineRule="auto"/>
      </w:pPr>
      <w:r>
        <w:separator/>
      </w:r>
    </w:p>
  </w:footnote>
  <w:footnote w:type="continuationSeparator" w:id="0">
    <w:p w14:paraId="11FDB987" w14:textId="77777777" w:rsidR="008D5694" w:rsidRDefault="008D5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EF5D" w14:textId="77777777" w:rsidR="00000000" w:rsidRDefault="008D5694">
    <w:pPr>
      <w:rPr>
        <w:sz w:val="24"/>
        <w:szCs w:val="24"/>
      </w:rPr>
    </w:pPr>
  </w:p>
  <w:p w14:paraId="420CAFE2" w14:textId="77777777" w:rsidR="00000000" w:rsidRDefault="008D5694">
    <w:pPr>
      <w:pBdr>
        <w:top w:val="single" w:sz="6" w:space="1" w:color="auto"/>
      </w:pBdr>
      <w:rPr>
        <w:sz w:val="24"/>
        <w:szCs w:val="24"/>
      </w:rPr>
    </w:pPr>
  </w:p>
  <w:p w14:paraId="7BC4368F" w14:textId="3CD55825" w:rsidR="00000000" w:rsidRPr="004451D7" w:rsidRDefault="004451D7">
    <w:pPr>
      <w:pBdr>
        <w:bottom w:val="single" w:sz="6" w:space="1" w:color="auto"/>
      </w:pBdr>
      <w:jc w:val="right"/>
      <w:rPr>
        <w:rFonts w:ascii="Arial" w:hAnsi="Arial"/>
        <w:sz w:val="36"/>
        <w:szCs w:val="36"/>
      </w:rPr>
    </w:pPr>
    <w:r w:rsidRPr="004451D7">
      <w:rPr>
        <w:rFonts w:ascii="Arial" w:hAnsi="Arial"/>
        <w:sz w:val="36"/>
        <w:szCs w:val="36"/>
      </w:rPr>
      <w:t>Faculdade de Tecnologia Mogi das Cruzes</w:t>
    </w:r>
  </w:p>
  <w:p w14:paraId="316DF467" w14:textId="77777777" w:rsidR="00000000" w:rsidRDefault="008D5694">
    <w:pPr>
      <w:pBdr>
        <w:bottom w:val="single" w:sz="6" w:space="1" w:color="auto"/>
      </w:pBdr>
      <w:jc w:val="right"/>
      <w:rPr>
        <w:sz w:val="24"/>
        <w:szCs w:val="24"/>
      </w:rPr>
    </w:pPr>
  </w:p>
  <w:p w14:paraId="6245CEFC" w14:textId="77777777" w:rsidR="00000000" w:rsidRDefault="008D56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014CAE8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0473DD" w14:textId="11DAE885" w:rsidR="00000000" w:rsidRDefault="004451D7">
          <w:r>
            <w:t>Solução para venda de bolos on-line</w:t>
          </w:r>
          <w:r w:rsidR="008D5694">
            <w:fldChar w:fldCharType="begin"/>
          </w:r>
          <w:r w:rsidR="008D5694">
            <w:instrText xml:space="preserve"> SUBJECT  \* MERGEFORMAT </w:instrText>
          </w:r>
          <w:r w:rsidR="008D5694">
            <w:fldChar w:fldCharType="separate"/>
          </w:r>
          <w:r w:rsidR="008D5694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DDDBF8" w14:textId="0B9D59AF" w:rsidR="00000000" w:rsidRDefault="008D569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>
            <w:t>1.0</w:t>
          </w:r>
        </w:p>
      </w:tc>
    </w:tr>
    <w:tr w:rsidR="00000000" w14:paraId="3C272880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F7CE7" w14:textId="77777777" w:rsidR="00000000" w:rsidRDefault="008D569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51D7">
            <w:t>Glossário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F7954B" w14:textId="2651926E" w:rsidR="00000000" w:rsidRDefault="008D5694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451D7">
            <w:rPr>
              <w:lang w:val="pt-BR"/>
            </w:rPr>
            <w:t>18/jun/2021</w:t>
          </w:r>
        </w:p>
      </w:tc>
    </w:tr>
    <w:tr w:rsidR="00000000" w14:paraId="323BCAE4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499090" w14:textId="2CF63B49" w:rsidR="00000000" w:rsidRDefault="004451D7">
          <w:r>
            <w:rPr>
              <w:lang w:val="pt-BR"/>
            </w:rPr>
            <w:t>GLNGS</w:t>
          </w:r>
        </w:p>
      </w:tc>
    </w:tr>
  </w:tbl>
  <w:p w14:paraId="3AE359DB" w14:textId="77777777" w:rsidR="00000000" w:rsidRDefault="008D56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7"/>
    <w:rsid w:val="004451D7"/>
    <w:rsid w:val="004841DD"/>
    <w:rsid w:val="004D1EC7"/>
    <w:rsid w:val="005343B1"/>
    <w:rsid w:val="007D3B9C"/>
    <w:rsid w:val="008D5694"/>
    <w:rsid w:val="00977CD5"/>
    <w:rsid w:val="00A50F67"/>
    <w:rsid w:val="00A66676"/>
    <w:rsid w:val="00B20BD2"/>
    <w:rsid w:val="00EB12B0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3BFB29"/>
  <w15:chartTrackingRefBased/>
  <w15:docId w15:val="{66FD5396-5962-4A75-8884-E5218A38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4841DD"/>
    <w:pPr>
      <w:spacing w:after="120"/>
      <w:ind w:left="720"/>
    </w:pPr>
    <w:rPr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Char">
    <w:name w:val="Título Char"/>
    <w:link w:val="Ttulo"/>
    <w:rsid w:val="004451D7"/>
    <w:rPr>
      <w:rFonts w:ascii="Arial" w:hAnsi="Arial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\Downloads\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glossario_negocio.dot</Template>
  <TotalTime>20</TotalTime>
  <Pages>4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 de Negócios</vt:lpstr>
    </vt:vector>
  </TitlesOfParts>
  <Company>&lt;Nome da Empresa&gt;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jar</dc:creator>
  <cp:keywords/>
  <dc:description/>
  <cp:lastModifiedBy>LEONEL GONZALES</cp:lastModifiedBy>
  <cp:revision>11</cp:revision>
  <dcterms:created xsi:type="dcterms:W3CDTF">2021-06-19T02:09:00Z</dcterms:created>
  <dcterms:modified xsi:type="dcterms:W3CDTF">2021-06-19T02:29:00Z</dcterms:modified>
</cp:coreProperties>
</file>